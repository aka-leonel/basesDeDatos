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8" wp14:anchorId="6C9B742E">
                <wp:simplePos x="0" y="0"/>
                <wp:positionH relativeFrom="column">
                  <wp:posOffset>-389255</wp:posOffset>
                </wp:positionH>
                <wp:positionV relativeFrom="page">
                  <wp:posOffset>723265</wp:posOffset>
                </wp:positionV>
                <wp:extent cx="3939540" cy="8339455"/>
                <wp:effectExtent l="0" t="0" r="4445" b="5715"/>
                <wp:wrapNone/>
                <wp:docPr id="1" name="Rectángulo 3" descr="rectángulo blanco para texto en portad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760" cy="833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f" o:allowincell="f" style="position:absolute;margin-left:-30.65pt;margin-top:56.95pt;width:310.1pt;height:656.55pt;mso-wrap-style:none;v-text-anchor:middle;mso-position-vertical-relative:page" wp14:anchorId="6C9B742E">
                <v:fill o:detectmouseclick="t" type="solid" color2="black"/>
                <v:stroke color="#3465a4" weight="25560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-749300</wp:posOffset>
            </wp:positionH>
            <wp:positionV relativeFrom="page">
              <wp:posOffset>-342900</wp:posOffset>
            </wp:positionV>
            <wp:extent cx="11872595" cy="935355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595" cy="9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2E81C4ED">
                      <wp:extent cx="3460750" cy="2293620"/>
                      <wp:effectExtent l="0" t="0" r="0" b="0"/>
                      <wp:docPr id="3" name="Form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9960" cy="2292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general"/>
                                    <w:widowControl w:val="false"/>
                                    <w:spacing w:before="0" w:after="0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lang w:bidi="es-ES"/>
                                    </w:rPr>
                                    <w:t>Administración de Bases de Datos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stroked="f" o:allowincell="f" style="position:absolute;margin-left:0pt;margin-top:-180.6pt;width:272.4pt;height:180.5pt;mso-wrap-style:square;v-text-anchor:top;mso-position-vertical:top" wp14:anchorId="2E81C4ED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tulogeneral"/>
                              <w:widowControl w:val="false"/>
                              <w:spacing w:before="0" w:after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lang w:bidi="es-ES"/>
                              </w:rPr>
                              <w:t>Administración de Bases de Datos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21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50E8772F">
                      <wp:extent cx="3228975" cy="8255"/>
                      <wp:effectExtent l="19050" t="19050" r="29845" b="30480"/>
                      <wp:docPr id="5" name="Form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480" cy="75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65pt" to="254.15pt,-0.1pt" ID="Forma 2" stroked="t" o:allowincell="f" style="position:absolute;mso-position-vertical:top" wp14:anchorId="50E8772F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Edicion </w:t>
            </w:r>
            <w:r>
              <w:rPr>
                <w:rStyle w:val="SubttuloCar"/>
                <w:b w:val="false"/>
                <w:lang w:bidi="es-ES"/>
              </w:rPr>
              <w:t>AGOSTO</w:t>
            </w:r>
            <w:r>
              <w:rPr/>
              <w:t xml:space="preserve"> </w:t>
            </w:r>
            <w:r>
              <w:rPr>
                <w:rStyle w:val="SubttuloCar"/>
                <w:b w:val="false"/>
                <w:lang w:bidi="es-ES"/>
              </w:rPr>
              <w:t>2021</w: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05221EEA">
                      <wp:extent cx="1951990" cy="1270"/>
                      <wp:effectExtent l="0" t="19050" r="29845" b="19050"/>
                      <wp:docPr id="6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20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pt" to="153.6pt,-0.1pt" ID="Forma 3" stroked="t" o:allowincell="f" style="position:absolute;mso-position-vertical:top" wp14:anchorId="05221EEA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sdt>
              <w:sdtPr>
                <w:id w:val="400708323"/>
              </w:sdtPr>
              <w:sdtContent>
                <w:r>
                  <w:rPr>
                    <w:sz w:val="24"/>
                    <w:szCs w:val="24"/>
                  </w:rPr>
                  <w:t xml:space="preserve">Instituto </w:t>
                </w:r>
                <w:r>
                  <w:rPr>
                    <w:sz w:val="24"/>
                    <w:szCs w:val="24"/>
                  </w:rPr>
                  <w:t>de Formación Técnica Superior Nro. 11</w:t>
                </w:r>
              </w:sdtContent>
            </w:sdt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es-ES"/>
              </w:rPr>
              <w:t xml:space="preserve">Docente: Lic. </w:t>
            </w:r>
            <w:sdt>
              <w:sdtPr>
                <w:text/>
                <w:dataBinding w:prefixMappings="xmlns:ns0='http://schemas.microsoft.com/office/2006/coverPageProps' " w:xpath="/ns0:CoverPageProperties[1]/ns0:CompanyFax[1]" w:storeItemID="{55AF091B-3C7A-41E3-B477-F2FDAA23CFDA}"/>
                <w:alias w:val="Su nombre"/>
              </w:sdtPr>
              <w:sdtContent>
                <w:r>
                  <w:rPr>
                    <w:sz w:val="24"/>
                    <w:szCs w:val="24"/>
                  </w:rPr>
                  <w:t xml:space="preserve">Norberto </w:t>
                </w:r>
                <w:r>
                  <w:rPr>
                    <w:sz w:val="24"/>
                    <w:szCs w:val="24"/>
                  </w:rPr>
                  <w:t>A. Orlando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>
          <w:color w:val="auto"/>
          <w:lang w:bidi="es-ES"/>
        </w:rPr>
      </w:pPr>
      <w:r>
        <w:rPr>
          <w:color w:val="auto"/>
          <w:lang w:bidi="es-ES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7" wp14:anchorId="69641541">
                <wp:simplePos x="0" y="0"/>
                <wp:positionH relativeFrom="page">
                  <wp:posOffset>-203200</wp:posOffset>
                </wp:positionH>
                <wp:positionV relativeFrom="page">
                  <wp:posOffset>8841740</wp:posOffset>
                </wp:positionV>
                <wp:extent cx="7761605" cy="1886585"/>
                <wp:effectExtent l="0" t="0" r="0" b="0"/>
                <wp:wrapNone/>
                <wp:docPr id="7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0" cy="1886040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246e76" stroked="f" o:allowincell="f" style="position:absolute;margin-left:-16pt;margin-top:696.2pt;width:611.05pt;height:148.45pt;mso-wrap-style:none;v-text-anchor:middle;mso-position-horizontal-relative:page;mso-position-vertical-relative:page" wp14:anchorId="69641541">
                <v:fill o:detectmouseclick="t" type="solid" color2="#db9189"/>
                <v:stroke color="#3465a4" weight="255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Contenido"/>
        <w:jc w:val="both"/>
        <w:rPr>
          <w:color w:val="auto"/>
        </w:rPr>
      </w:pPr>
      <w:r>
        <w:rPr>
          <w:color w:val="auto"/>
        </w:rPr>
      </w:r>
    </w:p>
    <w:p>
      <w:pPr>
        <w:pStyle w:val="Ttulo1"/>
        <w:keepNext w:val="false"/>
        <w:pBdr/>
        <w:spacing w:before="200" w:after="0"/>
        <w:rPr>
          <w:color w:val="auto"/>
        </w:rPr>
      </w:pPr>
      <w:bookmarkStart w:id="0" w:name="_5xy79vuyp6zc"/>
      <w:bookmarkEnd w:id="0"/>
      <w:r>
        <w:rPr>
          <w:rFonts w:eastAsia="" w:cs="" w:ascii="Calibri" w:hAnsi="Calibri" w:asciiTheme="minorHAnsi" w:cstheme="minorBidi" w:eastAsiaTheme="minorEastAsia" w:hAnsiTheme="minorHAnsi"/>
          <w:color w:val="auto"/>
          <w:kern w:val="0"/>
          <w:sz w:val="28"/>
          <w:szCs w:val="22"/>
        </w:rPr>
        <w:t>Laboratorio ORDER BY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1) Mostrar las personas ordenadas primero por su apellido y luego por su nombre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Tablas:Person.Person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 xml:space="preserve">Campos: Firstname, Lastname 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2)  Mostrar cinco productos más caros y su nombre ordenado en forma alfabética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 xml:space="preserve">Campos: Name, ListPrice 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sectPr>
      <w:headerReference w:type="default" r:id="rId3"/>
      <w:footerReference w:type="default" r:id="rId4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8505544"/>
    </w:sdtPr>
    <w:sdtContent>
      <w:p>
        <w:pPr>
          <w:pStyle w:val="Piedepgina"/>
          <w:rPr>
            <w:rStyle w:val="Carcterdecontenido"/>
            <w:color w:val="FFFFFF" w:themeColor="background1"/>
            <w:sz w:val="20"/>
            <w:szCs w:val="20"/>
          </w:rPr>
        </w:pPr>
        <w:r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posOffset>-805180</wp:posOffset>
              </wp:positionH>
              <wp:positionV relativeFrom="paragraph">
                <wp:posOffset>-30480</wp:posOffset>
              </wp:positionV>
              <wp:extent cx="8011160" cy="1374775"/>
              <wp:effectExtent l="0" t="0" r="0" b="0"/>
              <wp:wrapNone/>
              <wp:docPr id="9" name="Imagen 1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1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11160" cy="137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Carcterdecontenido"/>
            <w:b w:val="false"/>
            <w:color w:val="FFFFFF" w:themeColor="background1"/>
            <w:sz w:val="20"/>
            <w:szCs w:val="20"/>
          </w:rPr>
          <w:t xml:space="preserve">Administración de Bases de Datos </w:t>
          <w:tab/>
        </w:r>
        <w:r>
          <w:rPr/>
          <w:t xml:space="preserve"> </w:t>
          <w:tab/>
          <w:tab/>
          <w:t xml:space="preserve">    </w:t>
        </w:r>
        <w:r>
          <w:rPr>
            <w:rStyle w:val="Carcterdecontenido"/>
            <w:b w:val="false"/>
            <w:color w:val="FFFFFF" w:themeColor="background1"/>
          </w:rPr>
          <w:t>|</w:t>
        </w:r>
        <w:r>
          <w:rPr>
            <w:rStyle w:val="Carcterdecontenido"/>
            <w:color w:val="FFFFFF" w:themeColor="background1"/>
            <w:sz w:val="20"/>
            <w:szCs w:val="20"/>
          </w:rPr>
          <w:t>Instituto de Formación Técnica Superior Nro. 11</w:t>
          <w:tab/>
        </w:r>
        <w:r>
          <w:rPr>
            <w:rStyle w:val="Carcterdecontenido"/>
            <w:color w:val="FFFFFF" w:themeColor="background1"/>
          </w:rPr>
          <w:t xml:space="preserve">       </w:t>
        </w:r>
        <w:r>
          <w:rPr>
            <w:rStyle w:val="Carcterdecontenido"/>
            <w:color w:val="FFFFFF" w:themeColor="background1"/>
            <w:sz w:val="20"/>
            <w:szCs w:val="20"/>
          </w:rPr>
          <w:fldChar w:fldCharType="begin"/>
        </w:r>
        <w:r>
          <w:rPr>
            <w:rStyle w:val="Carcterdecontenido"/>
            <w:sz w:val="20"/>
            <w:szCs w:val="20"/>
            <w:color w:val="FFFFFF"/>
          </w:rPr>
          <w:instrText> PAGE </w:instrText>
        </w:r>
        <w:r>
          <w:rPr>
            <w:rStyle w:val="Carcterdecontenido"/>
            <w:sz w:val="20"/>
            <w:szCs w:val="20"/>
            <w:color w:val="FFFFFF"/>
          </w:rPr>
          <w:fldChar w:fldCharType="separate"/>
        </w:r>
        <w:r>
          <w:rPr>
            <w:rStyle w:val="Carcterdecontenido"/>
            <w:sz w:val="20"/>
            <w:szCs w:val="20"/>
            <w:color w:val="FFFFFF"/>
          </w:rPr>
          <w:t>2</w:t>
        </w:r>
        <w:r>
          <w:rPr>
            <w:rStyle w:val="Carcterdecontenido"/>
            <w:sz w:val="20"/>
            <w:szCs w:val="20"/>
            <w:color w:val="FFFFFF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8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bidi w:val="0"/>
      <w:spacing w:lineRule="auto" w:line="276" w:before="0" w:after="0"/>
      <w:jc w:val="left"/>
    </w:pPr>
    <w:rPr>
      <w:rFonts w:eastAsia="" w:eastAsiaTheme="minorEastAsia" w:ascii="Calibri" w:hAnsi="Calibri" w:cs=""/>
      <w:b/>
      <w:color w:val="082A75" w:themeColor="text2"/>
      <w:kern w:val="0"/>
      <w:sz w:val="28"/>
      <w:szCs w:val="22"/>
      <w:lang w:val="es-ES" w:eastAsia="en-US" w:bidi="ar-SA"/>
    </w:rPr>
  </w:style>
  <w:style w:type="paragraph" w:styleId="Ttulo1">
    <w:name w:val="Heading 1"/>
    <w:basedOn w:val="Normal"/>
    <w:link w:val="Ttulo1Car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qFormat/>
    <w:rsid w:val="000e4bd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qFormat/>
    <w:rsid w:val="000e4bd9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qFormat/>
    <w:rsid w:val="000e4bd9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PuestoCar" w:customStyle="1">
    <w:name w:val="Puesto Car"/>
    <w:basedOn w:val="DefaultParagraphFont"/>
    <w:link w:val="Puesto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link w:val="Subttulo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link w:val="Ttulo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link w:val="Encabezado"/>
    <w:uiPriority w:val="8"/>
    <w:qFormat/>
    <w:rsid w:val="0093335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Ttulo3Car" w:customStyle="1">
    <w:name w:val="Título 3 Car"/>
    <w:basedOn w:val="DefaultParagraphFont"/>
    <w:link w:val="Ttulo3"/>
    <w:uiPriority w:val="5"/>
    <w:semiHidden/>
    <w:qFormat/>
    <w:rsid w:val="000e4bd9"/>
    <w:rPr>
      <w:rFonts w:ascii="Arial" w:hAnsi="Arial" w:eastAsia="" w:cs="" w:asciiTheme="majorHAnsi" w:cstheme="majorBidi" w:eastAsiaTheme="majorEastAsia" w:hAnsiTheme="majorHAnsi"/>
      <w:b/>
      <w:color w:val="012639" w:themeColor="accent1" w:themeShade="7f"/>
    </w:rPr>
  </w:style>
  <w:style w:type="character" w:styleId="Ttulo4Car" w:customStyle="1">
    <w:name w:val="Título 4 Car"/>
    <w:basedOn w:val="DefaultParagraphFont"/>
    <w:link w:val="Ttulo4"/>
    <w:qFormat/>
    <w:rsid w:val="000e4bd9"/>
    <w:rPr>
      <w:rFonts w:ascii="Arial" w:hAnsi="Arial" w:eastAsia="Arial" w:cs="Arial"/>
      <w:b/>
      <w:lang w:val="es-AR" w:eastAsia="es-AR"/>
    </w:rPr>
  </w:style>
  <w:style w:type="character" w:styleId="Ttulo5Car" w:customStyle="1">
    <w:name w:val="Título 5 Car"/>
    <w:basedOn w:val="DefaultParagraphFont"/>
    <w:link w:val="Ttulo5"/>
    <w:qFormat/>
    <w:rsid w:val="000e4bd9"/>
    <w:rPr>
      <w:rFonts w:ascii="Arial" w:hAnsi="Arial" w:eastAsia="Arial" w:cs="Arial"/>
      <w:b/>
      <w:sz w:val="22"/>
      <w:szCs w:val="22"/>
      <w:lang w:val="es-AR" w:eastAsia="es-AR"/>
    </w:rPr>
  </w:style>
  <w:style w:type="character" w:styleId="Ttulo6Car" w:customStyle="1">
    <w:name w:val="Título 6 Car"/>
    <w:basedOn w:val="DefaultParagraphFont"/>
    <w:link w:val="Ttulo6"/>
    <w:qFormat/>
    <w:rsid w:val="000e4bd9"/>
    <w:rPr>
      <w:rFonts w:ascii="Arial" w:hAnsi="Arial" w:eastAsia="Arial" w:cs="Arial"/>
      <w:b/>
      <w:sz w:val="20"/>
      <w:szCs w:val="20"/>
      <w:lang w:val="es-AR" w:eastAsia="es-AR"/>
    </w:rPr>
  </w:style>
  <w:style w:type="character" w:styleId="Strong">
    <w:name w:val="Strong"/>
    <w:basedOn w:val="DefaultParagraphFont"/>
    <w:uiPriority w:val="22"/>
    <w:qFormat/>
    <w:rsid w:val="000e4bd9"/>
    <w:rPr>
      <w:b/>
      <w:bCs/>
    </w:rPr>
  </w:style>
  <w:style w:type="character" w:styleId="EnlacedeInternet">
    <w:name w:val="Enlace de Internet"/>
    <w:basedOn w:val="DefaultParagraphFont"/>
    <w:uiPriority w:val="99"/>
    <w:unhideWhenUsed/>
    <w:rsid w:val="000e4bd9"/>
    <w:rPr>
      <w:color w:val="3592CF" w:themeColor="hyperlink"/>
      <w:u w:val="single"/>
    </w:rPr>
  </w:style>
  <w:style w:type="character" w:styleId="Language" w:customStyle="1">
    <w:name w:val="language"/>
    <w:basedOn w:val="DefaultParagraphFont"/>
    <w:qFormat/>
    <w:rsid w:val="00334362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334362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qFormat/>
    <w:rsid w:val="00334362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334362"/>
    <w:rPr/>
  </w:style>
  <w:style w:type="character" w:styleId="Hljsbuiltin" w:customStyle="1">
    <w:name w:val="hljs-built_in"/>
    <w:basedOn w:val="DefaultParagraphFont"/>
    <w:qFormat/>
    <w:rsid w:val="00334362"/>
    <w:rPr/>
  </w:style>
  <w:style w:type="character" w:styleId="Hljsliteral" w:customStyle="1">
    <w:name w:val="hljs-literal"/>
    <w:basedOn w:val="DefaultParagraphFont"/>
    <w:qFormat/>
    <w:rsid w:val="00334362"/>
    <w:rPr/>
  </w:style>
  <w:style w:type="character" w:styleId="Hljsnumber" w:customStyle="1">
    <w:name w:val="hljs-number"/>
    <w:basedOn w:val="DefaultParagraphFont"/>
    <w:qFormat/>
    <w:rsid w:val="00334362"/>
    <w:rPr/>
  </w:style>
  <w:style w:type="character" w:styleId="Hljsstring" w:customStyle="1">
    <w:name w:val="hljs-string"/>
    <w:basedOn w:val="DefaultParagraphFont"/>
    <w:qFormat/>
    <w:rsid w:val="0033436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PuestoCar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8"/>
    <w:unhideWhenUsed/>
    <w:rsid w:val="005037f0"/>
    <w:pPr/>
    <w:rPr/>
  </w:style>
  <w:style w:type="paragraph" w:styleId="Piedepgina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Normal1" w:customStyle="1">
    <w:name w:val="Normal1"/>
    <w:qFormat/>
    <w:rsid w:val="000e4bd9"/>
    <w:pPr>
      <w:widowControl w:val="false"/>
      <w:bidi w:val="0"/>
      <w:spacing w:lineRule="auto" w:line="360" w:before="0" w:after="0"/>
      <w:jc w:val="both"/>
    </w:pPr>
    <w:rPr>
      <w:rFonts w:ascii="Arial" w:hAnsi="Arial" w:eastAsia="Arial" w:cs="Arial"/>
      <w:color w:val="auto"/>
      <w:kern w:val="0"/>
      <w:sz w:val="18"/>
      <w:szCs w:val="18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4bd9"/>
    <w:pPr>
      <w:spacing w:lineRule="auto" w:line="240" w:beforeAutospacing="1" w:afterAutospacing="1"/>
    </w:pPr>
    <w:rPr>
      <w:rFonts w:ascii="Times New Roman" w:hAnsi="Times New Roman" w:eastAsia="Times New Roman" w:cs="Times New Roman"/>
      <w:b w:val="false"/>
      <w:color w:val="auto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unhideWhenUsed/>
    <w:qFormat/>
    <w:rsid w:val="009834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3436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b w:val="false"/>
      <w:color w:val="auto"/>
      <w:sz w:val="20"/>
      <w:szCs w:val="20"/>
      <w:lang w:val="es-AR" w:eastAsia="es-AR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e4bd9"/>
    <w:pPr>
      <w:spacing w:after="0" w:line="360" w:lineRule="auto"/>
      <w:jc w:val="both"/>
    </w:pPr>
    <w:rPr>
      <w:lang w:val="es-AR" w:eastAsia="es-AR"/>
      <w:sz w:val="18"/>
      <w:szCs w:val="1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5F641D0803241FD96EE8B094E8C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3D95-F1E1-40F7-80D8-AA6D052DA530}"/>
      </w:docPartPr>
      <w:docPartBody>
        <w:p w:rsidR="009B0F2F" w:rsidRDefault="00635EE7">
          <w:pPr>
            <w:pStyle w:val="05F641D0803241FD96EE8B094E8CB57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72C9CBAFF734B888F700D02E0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26E1-072E-4D1B-BD85-4F9320D774B2}"/>
      </w:docPartPr>
      <w:docPartBody>
        <w:p w:rsidR="009B0F2F" w:rsidRDefault="00635EE7">
          <w:pPr>
            <w:pStyle w:val="E72C9CBAFF734B888F700D02E0D0DDF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7"/>
    <w:rsid w:val="00111649"/>
    <w:rsid w:val="001E1076"/>
    <w:rsid w:val="003D6EF5"/>
    <w:rsid w:val="00517147"/>
    <w:rsid w:val="0056107D"/>
    <w:rsid w:val="00635EE7"/>
    <w:rsid w:val="009B0F2F"/>
    <w:rsid w:val="00AC13CB"/>
    <w:rsid w:val="00D37C55"/>
    <w:rsid w:val="00D8733C"/>
    <w:rsid w:val="00D93BAC"/>
    <w:rsid w:val="00E249A4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  <w:style w:type="paragraph" w:customStyle="1" w:styleId="84FA4CA90D844DBAB994525913C0324B">
    <w:name w:val="84FA4CA90D844DBAB994525913C0324B"/>
  </w:style>
  <w:style w:type="paragraph" w:customStyle="1" w:styleId="93F61EF446074F8C9403856AF8DA02C8">
    <w:name w:val="93F61EF446074F8C9403856AF8DA02C8"/>
  </w:style>
  <w:style w:type="paragraph" w:customStyle="1" w:styleId="6E40530B41E54A23BC6DF48EC37D6200">
    <w:name w:val="6E40530B41E54A23BC6DF48EC37D6200"/>
  </w:style>
  <w:style w:type="paragraph" w:customStyle="1" w:styleId="73CFF968A75D40B09DF03A2E007C056A">
    <w:name w:val="73CFF968A75D40B09DF03A2E007C056A"/>
  </w:style>
  <w:style w:type="paragraph" w:customStyle="1" w:styleId="5E275268E0A74D39A5D375B7EED06E0B">
    <w:name w:val="5E275268E0A74D39A5D375B7EED06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Norberto A.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0</TotalTime>
  <Application>LibreOffice/7.2.1.2$Windows_X86_64 LibreOffice_project/87b77fad49947c1441b67c559c339af8f3517e22</Application>
  <AppVersion>15.0000</AppVersion>
  <Pages>2</Pages>
  <Words>63</Words>
  <Characters>349</Characters>
  <CharactersWithSpaces>411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2021-09-05T22:45:00Z</dcterms:created>
  <dc:creator>Claudio M. Bottini</dc:creator>
  <dc:description/>
  <dc:language>es-ES</dc:language>
  <cp:lastModifiedBy/>
  <cp:lastPrinted>2020-07-14T17:24:00Z</cp:lastPrinted>
  <dcterms:modified xsi:type="dcterms:W3CDTF">2021-10-16T03:51:31Z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