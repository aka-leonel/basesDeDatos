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10" wp14:anchorId="5C81EF3C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39540" cy="8339455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833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pt;height:656.55pt;mso-wrap-style:none;v-text-anchor:middle;mso-position-vertical-relative:page" wp14:anchorId="5C81EF3C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14727E71">
                      <wp:extent cx="3460750" cy="2293620"/>
                      <wp:effectExtent l="0" t="0" r="0" b="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960" cy="2292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lang w:bidi="es-ES"/>
                                    </w:rPr>
                                    <w:t>Administración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80.6pt;width:272.4pt;height:180.5pt;mso-wrap-style:square;v-text-anchor:top;mso-position-vertical:top" wp14:anchorId="14727E71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lang w:bidi="es-ES"/>
                              </w:rPr>
                              <w:t>Administración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759629C7">
                      <wp:extent cx="3228975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48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15pt,-0.1pt" ID="Forma 2" stroked="t" o:allowincell="f" style="position:absolute;mso-position-vertical:top" wp14:anchorId="759629C7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1722C1A2">
                      <wp:extent cx="1951990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pt,-0.1pt" ID="Forma 3" stroked="t" o:allowincell="f" style="position:absolute;mso-position-vertical:top" wp14:anchorId="1722C1A2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126173473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color w:val="auto"/>
          <w:lang w:bidi="es-ES"/>
        </w:rPr>
      </w:pPr>
      <w:r>
        <w:rPr>
          <w:color w:val="auto"/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9" wp14:anchorId="485C0CD0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1605" cy="1886585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188604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05pt;height:148.45pt;mso-wrap-style:none;v-text-anchor:middle;mso-position-horizontal-relative:page;mso-position-vertical-relative:page" wp14:anchorId="485C0CD0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Funciones de Agregado</w:t>
      </w:r>
    </w:p>
    <w:p>
      <w:pPr>
        <w:pStyle w:val="Contenido"/>
        <w:rPr>
          <w:color w:val="auto"/>
        </w:rPr>
      </w:pPr>
      <w:r>
        <w:rPr>
          <w:color w:val="auto"/>
        </w:rPr>
      </w:r>
      <w:bookmarkStart w:id="1" w:name="_hyc2cjn388pc"/>
      <w:bookmarkStart w:id="2" w:name="_hyc2cjn388pc"/>
      <w:bookmarkEnd w:id="2"/>
    </w:p>
    <w:p>
      <w:pPr>
        <w:pStyle w:val="Contenido"/>
        <w:rPr>
          <w:color w:val="auto"/>
        </w:rPr>
      </w:pPr>
      <w:r>
        <w:rPr>
          <w:color w:val="auto"/>
        </w:rPr>
        <w:t xml:space="preserve">1) Mostrar la fecha más reciente de venta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Sales.SalesOrderHeader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OrderDate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2) Mostrar el precio más barato de todas las bicicletas 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ListPrice, Name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3) Mostrar la fecha de nacimiento del empleado más joven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HumanResources.Employee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BirthDate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4) Mostrar el promedio del listado de precios de productos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ListPrice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5) Mostrar la cantidad y el total vendido por productos </w:t>
      </w:r>
    </w:p>
    <w:p>
      <w:pPr>
        <w:pStyle w:val="Contenido"/>
        <w:rPr>
          <w:color w:val="auto"/>
        </w:rPr>
      </w:pPr>
      <w:r>
        <w:rPr>
          <w:color w:val="auto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</w:rPr>
        <w:t>Campos: LineTotal, OrderQty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b/>
          <w:color w:val="auto"/>
          <w:lang w:val="es-AR"/>
        </w:rPr>
        <w:t>AGRUPAMIENTO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1) Mostrar el código de subcategoría y el precio del producto más barato de cada una de ellas 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ProductSubcategoryID, ListPrice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2) Mostrar los productos y la cantidad total vendida de cada uno de ellos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ProductID, OrderQty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3)Mostrar los productos y el  total vendido de cada uno de ellos, ordenarlos por el total vendido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ProductID, LineTotal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4) Mostrar el promedio vendido por factura.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SalesOrderID, LineTotal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HAVING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1) Mostrar todas las facturas realizadas y el total facturado de cada una de ellas ordenado por número de factura pero sólo de aquellas órdenes superen un total de $10.000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SalesOrderID, LineTotal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2) Mostrar la cantidad de facturas que vendieron más de 20 unidades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SalesOrderID, OrderQty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3) Mostrar las subcategorías de los productos que tienen dos o más productos que cuestan menos de $150 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ProductSubcategoryID, ListPrice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4) Mostrar todos los códigos de categorías existentes junto con la cantidad de productos y el precio de lista promedio por cada uno de aquellos productos que cuestan más de $ 70 y el precio promedio es mayor a $ 300.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ProductSubcategoryID, ListPrice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Style w:val="Carcterdecontenido"/>
        <w:color w:val="FFFFFF" w:themeColor="background1"/>
        <w:sz w:val="20"/>
        <w:szCs w:val="20"/>
      </w:rPr>
    </w:pPr>
    <w:r>
      <mc:AlternateContent>
        <mc:Choice Requires="wps">
          <w:drawing>
            <wp:anchor behindDoc="1" distT="3175" distB="0" distL="3175" distR="3175" simplePos="0" locked="0" layoutInCell="0" allowOverlap="1" relativeHeight="15" wp14:anchorId="4ADBF0D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945" cy="273685"/>
              <wp:effectExtent l="0" t="0" r="0" b="12700"/>
              <wp:wrapNone/>
              <wp:docPr id="10" name="MSIPCMee9f4e41bf6248f41ff76721" descr="{&quot;HashCode&quot;:1345644473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Información Privada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e9f4e41bf6248f41ff76721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4ADBF0D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Información Privada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7">
          <wp:simplePos x="0" y="0"/>
          <wp:positionH relativeFrom="margin">
            <wp:posOffset>-805180</wp:posOffset>
          </wp:positionH>
          <wp:positionV relativeFrom="paragraph">
            <wp:posOffset>-30480</wp:posOffset>
          </wp:positionV>
          <wp:extent cx="8011160" cy="1374775"/>
          <wp:effectExtent l="0" t="0" r="0" b="0"/>
          <wp:wrapNone/>
          <wp:docPr id="12" name="Imagen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1160" cy="1374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arcterdecontenido"/>
        <w:b w:val="false"/>
        <w:color w:val="FFFFFF" w:themeColor="background1"/>
        <w:sz w:val="20"/>
        <w:szCs w:val="20"/>
      </w:rPr>
      <w:t xml:space="preserve">Administración de Bases de Datos </w:t>
      <w:tab/>
    </w:r>
    <w:r>
      <w:rPr/>
      <w:t xml:space="preserve"> </w:t>
      <w:tab/>
      <w:tab/>
      <w:t xml:space="preserve">    </w:t>
    </w:r>
    <w:r>
      <w:rPr>
        <w:rStyle w:val="Carcterdecontenido"/>
        <w:b w:val="false"/>
        <w:color w:val="FFFFFF" w:themeColor="background1"/>
      </w:rPr>
      <w:t>|</w:t>
    </w:r>
    <w:r>
      <w:rPr>
        <w:rStyle w:val="Carcterdecontenido"/>
        <w:color w:val="FFFFFF" w:themeColor="background1"/>
        <w:sz w:val="20"/>
        <w:szCs w:val="20"/>
      </w:rPr>
      <w:t>Instituto de Formación Técnica Superior Nro. 11</w:t>
      <w:tab/>
    </w:r>
    <w:r>
      <w:rPr>
        <w:rStyle w:val="Carcterdecontenido"/>
        <w:color w:val="FFFFFF" w:themeColor="background1"/>
      </w:rPr>
      <w:t xml:space="preserve">       </w:t>
    </w:r>
    <w:r>
      <w:rPr>
        <w:rStyle w:val="Carcterdecontenido"/>
        <w:color w:val="FFFFFF" w:themeColor="background1"/>
        <w:sz w:val="20"/>
        <w:szCs w:val="20"/>
      </w:rPr>
      <w:fldChar w:fldCharType="begin"/>
    </w:r>
    <w:r>
      <w:rPr>
        <w:rStyle w:val="Carcterdecontenido"/>
        <w:sz w:val="20"/>
        <w:szCs w:val="20"/>
        <w:color w:val="FFFFFF"/>
      </w:rPr>
      <w:instrText> PAGE </w:instrText>
    </w:r>
    <w:r>
      <w:rPr>
        <w:rStyle w:val="Carcterdecontenido"/>
        <w:sz w:val="20"/>
        <w:szCs w:val="20"/>
        <w:color w:val="FFFFFF"/>
      </w:rPr>
      <w:fldChar w:fldCharType="separate"/>
    </w:r>
    <w:r>
      <w:rPr>
        <w:rStyle w:val="Carcterdecontenido"/>
        <w:sz w:val="20"/>
        <w:szCs w:val="20"/>
        <w:color w:val="FFFFFF"/>
      </w:rPr>
      <w:t>3</w:t>
    </w:r>
    <w:r>
      <w:rPr>
        <w:rStyle w:val="Carcterdecontenido"/>
        <w:sz w:val="20"/>
        <w:szCs w:val="20"/>
        <w:color w:val="FFFFF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Style w:val="Carcterdecontenido"/>
        <w:color w:val="FFFFFF" w:themeColor="background1"/>
        <w:sz w:val="20"/>
        <w:szCs w:val="20"/>
      </w:rPr>
    </w:pPr>
    <w:r>
      <mc:AlternateContent>
        <mc:Choice Requires="wps">
          <w:drawing>
            <wp:anchor behindDoc="1" distT="3175" distB="0" distL="3175" distR="3175" simplePos="0" locked="0" layoutInCell="0" allowOverlap="1" relativeHeight="15" wp14:anchorId="4ADBF0D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945" cy="273685"/>
              <wp:effectExtent l="0" t="0" r="0" b="12700"/>
              <wp:wrapNone/>
              <wp:docPr id="13" name="MSIPCMee9f4e41bf6248f41ff76721" descr="{&quot;HashCode&quot;:1345644473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Información Privada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e9f4e41bf6248f41ff76721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4ADBF0D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Información Privada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7">
          <wp:simplePos x="0" y="0"/>
          <wp:positionH relativeFrom="margin">
            <wp:posOffset>-805180</wp:posOffset>
          </wp:positionH>
          <wp:positionV relativeFrom="paragraph">
            <wp:posOffset>-30480</wp:posOffset>
          </wp:positionV>
          <wp:extent cx="8011160" cy="1374775"/>
          <wp:effectExtent l="0" t="0" r="0" b="0"/>
          <wp:wrapNone/>
          <wp:docPr id="15" name="Imagen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1160" cy="1374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arcterdecontenido"/>
        <w:b w:val="false"/>
        <w:color w:val="FFFFFF" w:themeColor="background1"/>
        <w:sz w:val="20"/>
        <w:szCs w:val="20"/>
      </w:rPr>
      <w:t xml:space="preserve">Administración de Bases de Datos </w:t>
      <w:tab/>
    </w:r>
    <w:r>
      <w:rPr/>
      <w:t xml:space="preserve"> </w:t>
      <w:tab/>
      <w:tab/>
      <w:t xml:space="preserve">    </w:t>
    </w:r>
    <w:r>
      <w:rPr>
        <w:rStyle w:val="Carcterdecontenido"/>
        <w:b w:val="false"/>
        <w:color w:val="FFFFFF" w:themeColor="background1"/>
      </w:rPr>
      <w:t>|</w:t>
    </w:r>
    <w:r>
      <w:rPr>
        <w:rStyle w:val="Carcterdecontenido"/>
        <w:color w:val="FFFFFF" w:themeColor="background1"/>
        <w:sz w:val="20"/>
        <w:szCs w:val="20"/>
      </w:rPr>
      <w:t>Instituto de Formación Técnica Superior Nro. 11</w:t>
      <w:tab/>
    </w:r>
    <w:r>
      <w:rPr>
        <w:rStyle w:val="Carcterdecontenido"/>
        <w:color w:val="FFFFFF" w:themeColor="background1"/>
      </w:rPr>
      <w:t xml:space="preserve">       </w:t>
    </w:r>
    <w:r>
      <w:rPr>
        <w:rStyle w:val="Carcterdecontenido"/>
        <w:color w:val="FFFFFF" w:themeColor="background1"/>
        <w:sz w:val="20"/>
        <w:szCs w:val="20"/>
      </w:rPr>
      <w:fldChar w:fldCharType="begin"/>
    </w:r>
    <w:r>
      <w:rPr>
        <w:rStyle w:val="Carcterdecontenido"/>
        <w:sz w:val="20"/>
        <w:szCs w:val="20"/>
        <w:color w:val="FFFFFF"/>
      </w:rPr>
      <w:instrText> PAGE </w:instrText>
    </w:r>
    <w:r>
      <w:rPr>
        <w:rStyle w:val="Carcterdecontenido"/>
        <w:sz w:val="20"/>
        <w:szCs w:val="20"/>
        <w:color w:val="FFFFFF"/>
      </w:rPr>
      <w:fldChar w:fldCharType="separate"/>
    </w:r>
    <w:r>
      <w:rPr>
        <w:rStyle w:val="Carcterdecontenido"/>
        <w:sz w:val="20"/>
        <w:szCs w:val="20"/>
        <w:color w:val="FFFFFF"/>
      </w:rPr>
      <w:t>3</w:t>
    </w:r>
    <w:r>
      <w:rPr>
        <w:rStyle w:val="Carcterdecontenido"/>
        <w:sz w:val="20"/>
        <w:szCs w:val="20"/>
        <w:color w:val="FFFFF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9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tul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E7"/>
    <w:rsid w:val="00111649"/>
    <w:rsid w:val="001E1076"/>
    <w:rsid w:val="003D6EF5"/>
    <w:rsid w:val="00517147"/>
    <w:rsid w:val="0056107D"/>
    <w:rsid w:val="00635EE7"/>
    <w:rsid w:val="007911EE"/>
    <w:rsid w:val="009B0F2F"/>
    <w:rsid w:val="00AC13CB"/>
    <w:rsid w:val="00B87F8C"/>
    <w:rsid w:val="00D37C55"/>
    <w:rsid w:val="00D8733C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8</TotalTime>
  <Application>LibreOffice/7.2.1.2$Windows_X86_64 LibreOffice_project/87b77fad49947c1441b67c559c339af8f3517e22</Application>
  <AppVersion>15.0000</AppVersion>
  <Pages>3</Pages>
  <Words>324</Words>
  <Characters>1782</Characters>
  <CharactersWithSpaces>2102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2021-09-05T22:54:00Z</dcterms:created>
  <dc:creator>Claudio M. Bottini</dc:creator>
  <dc:description/>
  <dc:language>es-ES</dc:language>
  <cp:lastModifiedBy/>
  <cp:lastPrinted>2020-07-14T17:24:00Z</cp:lastPrinted>
  <dcterms:modified xsi:type="dcterms:W3CDTF">2021-10-14T21:03:40Z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b89c4-10ef-4619-aae0-f7317c7587ef_ActionId">
    <vt:lpwstr>4c98da62-3428-4e17-b686-a09b0074758b</vt:lpwstr>
  </property>
  <property fmtid="{D5CDD505-2E9C-101B-9397-08002B2CF9AE}" pid="3" name="MSIP_Label_825b89c4-10ef-4619-aae0-f7317c7587ef_ContentBits">
    <vt:lpwstr>2</vt:lpwstr>
  </property>
  <property fmtid="{D5CDD505-2E9C-101B-9397-08002B2CF9AE}" pid="4" name="MSIP_Label_825b89c4-10ef-4619-aae0-f7317c7587ef_Enabled">
    <vt:lpwstr>true</vt:lpwstr>
  </property>
  <property fmtid="{D5CDD505-2E9C-101B-9397-08002B2CF9AE}" pid="5" name="MSIP_Label_825b89c4-10ef-4619-aae0-f7317c7587ef_Method">
    <vt:lpwstr>Standard</vt:lpwstr>
  </property>
  <property fmtid="{D5CDD505-2E9C-101B-9397-08002B2CF9AE}" pid="6" name="MSIP_Label_825b89c4-10ef-4619-aae0-f7317c7587ef_Name">
    <vt:lpwstr>Información Privada</vt:lpwstr>
  </property>
  <property fmtid="{D5CDD505-2E9C-101B-9397-08002B2CF9AE}" pid="7" name="MSIP_Label_825b89c4-10ef-4619-aae0-f7317c7587ef_SetDate">
    <vt:lpwstr>2021-09-28T11:42:08Z</vt:lpwstr>
  </property>
  <property fmtid="{D5CDD505-2E9C-101B-9397-08002B2CF9AE}" pid="8" name="MSIP_Label_825b89c4-10ef-4619-aae0-f7317c7587ef_SiteId">
    <vt:lpwstr>59132fa3-6ab0-488a-a1b6-f8f96893d1b7</vt:lpwstr>
  </property>
  <property fmtid="{D5CDD505-2E9C-101B-9397-08002B2CF9AE}" pid="9" name="_TemplateID">
    <vt:lpwstr>TC100670409990</vt:lpwstr>
  </property>
</Properties>
</file>