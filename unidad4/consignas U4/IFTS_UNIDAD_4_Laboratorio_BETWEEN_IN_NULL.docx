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10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515251094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9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BETWEEN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1) Mostrar todos los productos cuyo precio de lista esté entre 200 y 300.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tablas:Production.Product</w:t>
        <w:tab/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ListPrice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2) Mostrar todos los empleados que nacieron entre 1970 y 1985.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BirthDate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3) Mostrar el la fecha,numero de version y subtotal de las ventas efectuadas en los años 2005 y 2006. 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Sales.SalesOrderHeader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OrderDate, AccountNumber, SubTotal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4) Mostrar todos los productos cuyo precio de lista  no esté entre 50 y 70.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tablas:Production.Product</w:t>
        <w:tab/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ListPrice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 xml:space="preserve">Laboratorio IN 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1) Mostrar los códigos de venta y producto, cantidad de venta y precio unitario de los artículos 750, 753 y 770.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Sales.SalesOrderDetail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SalesOrderID, ProductID, OrderQty, UnitPrice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2) Mostrar todos los productos cuyo color no sea verde, blanco y azul.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Color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NULL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1) Mostrar los representantes de ventas (vendedores) que no tienen definido el número de territorio.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Sales.SalesPerson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BusinessEntityID, TerritoryID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2) Mostrar el peso de todos los artículos. si el peso no estuviese definido, reemplazar por cero.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Weight</w:t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9900529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3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4C45E8"/>
    <w:rsid w:val="00517147"/>
    <w:rsid w:val="0056107D"/>
    <w:rsid w:val="00635EE7"/>
    <w:rsid w:val="009B0F2F"/>
    <w:rsid w:val="00AC13CB"/>
    <w:rsid w:val="00D37C55"/>
    <w:rsid w:val="00D8733C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54</TotalTime>
  <Application>LibreOffice/7.2.1.2$Windows_X86_64 LibreOffice_project/87b77fad49947c1441b67c559c339af8f3517e22</Application>
  <AppVersion>15.0000</AppVersion>
  <Pages>3</Pages>
  <Words>206</Words>
  <Characters>1133</Characters>
  <CharactersWithSpaces>1337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2021-09-05T22:48:00Z</dcterms:created>
  <dc:creator>Claudio M. Bottini</dc:creator>
  <dc:description/>
  <dc:language>es-ES</dc:language>
  <cp:lastModifiedBy/>
  <cp:lastPrinted>2020-07-14T17:24:00Z</cp:lastPrinted>
  <dcterms:modified xsi:type="dcterms:W3CDTF">2021-10-14T20:52:10Z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