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2F74" w14:textId="77777777" w:rsidR="00D077E9" w:rsidRDefault="000B75C6" w:rsidP="00D70D02">
      <w:pPr>
        <w:rPr>
          <w:noProof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68CCAB6B" wp14:editId="0ED90742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21" cy="935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204" cy="935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07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F82B38" wp14:editId="699EDEAE">
                <wp:simplePos x="0" y="0"/>
                <wp:positionH relativeFrom="column">
                  <wp:posOffset>-389644</wp:posOffset>
                </wp:positionH>
                <wp:positionV relativeFrom="page">
                  <wp:posOffset>723332</wp:posOffset>
                </wp:positionV>
                <wp:extent cx="3938905" cy="8338782"/>
                <wp:effectExtent l="0" t="0" r="4445" b="571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338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8FD7" id="Rectángulo 3" o:spid="_x0000_s1026" alt="rectángulo blanco para texto en portada" style="position:absolute;margin-left:-30.7pt;margin-top:56.95pt;width:310.15pt;height:65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2096E1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D04B7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0ED1A32A" wp14:editId="1B6D2F98">
                      <wp:extent cx="3460456" cy="2292824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456" cy="2292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67BFDF" w14:textId="77777777" w:rsidR="00BE604E" w:rsidRPr="002270D5" w:rsidRDefault="000B75C6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bidi="es-ES"/>
                                    </w:rPr>
                                    <w:t xml:space="preserve">Administración de </w:t>
                                  </w:r>
                                  <w:r w:rsidR="00BE604E" w:rsidRPr="009A72E0">
                                    <w:rPr>
                                      <w:rFonts w:asciiTheme="minorHAnsi" w:hAnsiTheme="minorHAnsi" w:cstheme="minorHAnsi"/>
                                      <w:lang w:bidi="es-ES"/>
                                    </w:rPr>
                                    <w:t>Bases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ED1A3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2.5pt;height:18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" filled="f" stroked="f" strokeweight=".5pt">
                      <v:textbox>
                        <w:txbxContent>
                          <w:p w14:paraId="1067BFDF" w14:textId="77777777" w:rsidR="00BE604E" w:rsidRPr="002270D5" w:rsidRDefault="000B75C6" w:rsidP="00D077E9">
                            <w:pPr>
                              <w:pStyle w:val="Ttulo"/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bidi="es-ES"/>
                              </w:rPr>
                              <w:t xml:space="preserve">Administración de </w:t>
                            </w:r>
                            <w:r w:rsidR="00BE604E" w:rsidRPr="009A72E0">
                              <w:rPr>
                                <w:rFonts w:asciiTheme="minorHAnsi" w:hAnsiTheme="minorHAnsi" w:cstheme="minorHAnsi"/>
                                <w:lang w:bidi="es-ES"/>
                              </w:rPr>
                              <w:t>Bases de Datos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EEBAAEF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8843C46" w14:textId="77777777" w:rsidTr="00DC7370">
        <w:trPr>
          <w:trHeight w:val="642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D124F8" w14:textId="77777777" w:rsidR="00D077E9" w:rsidRDefault="00D27561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46C78993" wp14:editId="6FF59E72">
                      <wp:extent cx="3228229" cy="7951"/>
                      <wp:effectExtent l="19050" t="19050" r="29845" b="3048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8229" cy="795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EC6FB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65D5A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94459D406114C2F997B04D84E9BE129"/>
              </w:placeholder>
              <w15:appearance w15:val="hidden"/>
            </w:sdtPr>
            <w:sdtEndPr/>
            <w:sdtContent>
              <w:p w14:paraId="44091EC6" w14:textId="77777777" w:rsidR="00D077E9" w:rsidRDefault="00A6578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 xml:space="preserve">Edicion </w:t>
                </w:r>
                <w:r w:rsidR="000B75C6" w:rsidRPr="00FF74B3">
                  <w:rPr>
                    <w:rStyle w:val="SubttuloCar"/>
                    <w:b w:val="0"/>
                    <w:lang w:bidi="es-ES"/>
                  </w:rPr>
                  <w:t>A</w:t>
                </w:r>
                <w:r w:rsidRPr="00A65781">
                  <w:rPr>
                    <w:rStyle w:val="SubttuloCar"/>
                    <w:b w:val="0"/>
                    <w:lang w:bidi="es-ES"/>
                  </w:rPr>
                  <w:t>GOSTO</w:t>
                </w:r>
                <w:r>
                  <w:rPr>
                    <w:noProof/>
                  </w:rPr>
                  <w:t xml:space="preserve"> 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t>20</w:t>
                </w:r>
                <w:r w:rsidR="00414626">
                  <w:rPr>
                    <w:rStyle w:val="SubttuloCar"/>
                    <w:b w:val="0"/>
                    <w:noProof/>
                    <w:lang w:bidi="es-ES"/>
                  </w:rPr>
                  <w:t>2</w:t>
                </w:r>
                <w:r w:rsidR="000B75C6">
                  <w:rPr>
                    <w:rStyle w:val="SubttuloCar"/>
                    <w:b w:val="0"/>
                    <w:noProof/>
                    <w:lang w:bidi="es-ES"/>
                  </w:rPr>
                  <w:t>1</w:t>
                </w:r>
              </w:p>
            </w:sdtContent>
          </w:sdt>
          <w:p w14:paraId="2CEE678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3CCC77A5" wp14:editId="0B16D514">
                      <wp:extent cx="1951630" cy="0"/>
                      <wp:effectExtent l="0" t="19050" r="29845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16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7178B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3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1055D9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5E507C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6862E4" w14:textId="77777777" w:rsidR="00D077E9" w:rsidRPr="000B75C6" w:rsidRDefault="00656D46" w:rsidP="00AB02A7">
            <w:pPr>
              <w:rPr>
                <w:noProof/>
                <w:sz w:val="24"/>
                <w:szCs w:val="24"/>
              </w:rPr>
            </w:pPr>
            <w:sdt>
              <w:sdtPr>
                <w:rPr>
                  <w:noProof/>
                  <w:sz w:val="24"/>
                  <w:szCs w:val="24"/>
                </w:rPr>
                <w:id w:val="-1740469667"/>
                <w:placeholder>
                  <w:docPart w:val="05F641D0803241FD96EE8B094E8CB57C"/>
                </w:placeholder>
                <w15:appearance w15:val="hidden"/>
              </w:sdtPr>
              <w:sdtEndPr/>
              <w:sdtContent>
                <w:r w:rsidR="00414626" w:rsidRPr="000B75C6">
                  <w:rPr>
                    <w:noProof/>
                    <w:sz w:val="24"/>
                    <w:szCs w:val="24"/>
                  </w:rPr>
                  <w:t xml:space="preserve">Instituto </w:t>
                </w:r>
                <w:r w:rsidR="000B75C6" w:rsidRPr="000B75C6">
                  <w:rPr>
                    <w:noProof/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 w14:paraId="15A69980" w14:textId="77777777" w:rsidR="00D077E9" w:rsidRPr="000B75C6" w:rsidRDefault="00414626" w:rsidP="00AB02A7">
            <w:pPr>
              <w:rPr>
                <w:noProof/>
                <w:sz w:val="24"/>
                <w:szCs w:val="24"/>
              </w:rPr>
            </w:pPr>
            <w:r w:rsidRPr="000B75C6">
              <w:rPr>
                <w:noProof/>
                <w:sz w:val="24"/>
                <w:szCs w:val="24"/>
                <w:lang w:bidi="es-ES"/>
              </w:rPr>
              <w:t>Docente</w:t>
            </w:r>
            <w:r w:rsidR="00D077E9" w:rsidRPr="000B75C6">
              <w:rPr>
                <w:noProof/>
                <w:sz w:val="24"/>
                <w:szCs w:val="24"/>
                <w:lang w:bidi="es-ES"/>
              </w:rPr>
              <w:t xml:space="preserve">: </w:t>
            </w:r>
            <w:r w:rsidR="000B75C6" w:rsidRPr="000B75C6">
              <w:rPr>
                <w:noProof/>
                <w:sz w:val="24"/>
                <w:szCs w:val="24"/>
                <w:lang w:bidi="es-ES"/>
              </w:rPr>
              <w:t xml:space="preserve">Lic. </w:t>
            </w:r>
            <w:sdt>
              <w:sdtPr>
                <w:rPr>
                  <w:noProof/>
                  <w:sz w:val="24"/>
                  <w:szCs w:val="24"/>
                </w:rPr>
                <w:alias w:val="Su nombre"/>
                <w:tag w:val="Su nombre"/>
                <w:id w:val="-180584491"/>
                <w:placeholder>
                  <w:docPart w:val="E72C9CBAFF734B888F700D02E0D0DDF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A72E0" w:rsidRPr="000B75C6">
                  <w:rPr>
                    <w:noProof/>
                    <w:sz w:val="24"/>
                    <w:szCs w:val="24"/>
                  </w:rPr>
                  <w:t xml:space="preserve">Norberto </w:t>
                </w:r>
                <w:r w:rsidR="000B75C6" w:rsidRPr="000B75C6">
                  <w:rPr>
                    <w:noProof/>
                    <w:sz w:val="24"/>
                    <w:szCs w:val="24"/>
                  </w:rPr>
                  <w:t xml:space="preserve">A. </w:t>
                </w:r>
                <w:r w:rsidR="009A72E0" w:rsidRPr="000B75C6">
                  <w:rPr>
                    <w:noProof/>
                    <w:sz w:val="24"/>
                    <w:szCs w:val="24"/>
                  </w:rPr>
                  <w:t>Orlando</w:t>
                </w:r>
              </w:sdtContent>
            </w:sdt>
          </w:p>
          <w:p w14:paraId="335B80B8" w14:textId="77777777" w:rsidR="00D077E9" w:rsidRPr="00BE604E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5C34EF3" w14:textId="77777777" w:rsidR="00A42AC0" w:rsidRDefault="00270F8F" w:rsidP="00A42AC0">
      <w:pPr>
        <w:spacing w:after="200"/>
        <w:rPr>
          <w:noProof/>
          <w:lang w:bidi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F91578" wp14:editId="3FB94EB9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0970" cy="18859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188595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948A" id="Rectángulo 2" o:spid="_x0000_s1026" alt="rectángulo de color" style="position:absolute;margin-left:-16pt;margin-top:696.2pt;width:611.1pt;height:148.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" fillcolor="#246e76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0B898D8" w14:textId="77777777" w:rsidR="006824D4" w:rsidRDefault="006824D4" w:rsidP="006824D4">
      <w:pPr>
        <w:pStyle w:val="Contenido"/>
        <w:jc w:val="both"/>
      </w:pPr>
    </w:p>
    <w:p w14:paraId="04CC64C6" w14:textId="77777777" w:rsidR="000E4BD9" w:rsidRPr="000E4BD9" w:rsidRDefault="000B738B" w:rsidP="000B738B">
      <w:pPr>
        <w:pStyle w:val="Ttulo1"/>
        <w:keepNext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  <w:bookmarkStart w:id="0" w:name="_5xy79vuyp6zc" w:colFirst="0" w:colLast="0"/>
      <w:bookmarkEnd w:id="0"/>
      <w:r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t>Laboratorio creación de Bases de datos</w:t>
      </w:r>
    </w:p>
    <w:p w14:paraId="3042AC4A" w14:textId="77777777" w:rsidR="000B738B" w:rsidRPr="000B738B" w:rsidRDefault="000B738B" w:rsidP="000B738B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inorHAnsi" w:eastAsiaTheme="minorEastAsia" w:hAnsiTheme="minorHAnsi" w:cstheme="minorBidi"/>
          <w:b w:val="0"/>
          <w:color w:val="082A75" w:themeColor="text2"/>
          <w:kern w:val="0"/>
          <w:sz w:val="28"/>
          <w:szCs w:val="22"/>
        </w:rPr>
      </w:pPr>
      <w:bookmarkStart w:id="1" w:name="_hyc2cjn388pc" w:colFirst="0" w:colLast="0"/>
      <w:bookmarkEnd w:id="1"/>
      <w:r w:rsidRPr="000B738B">
        <w:rPr>
          <w:rFonts w:asciiTheme="minorHAnsi" w:eastAsiaTheme="minorEastAsia" w:hAnsiTheme="minorHAnsi" w:cstheme="minorBidi"/>
          <w:b w:val="0"/>
          <w:color w:val="082A75" w:themeColor="text2"/>
          <w:kern w:val="0"/>
          <w:sz w:val="28"/>
          <w:szCs w:val="22"/>
        </w:rPr>
        <w:t xml:space="preserve">CREAR EN EL DISCO C UN DIRECTORIO LLAMADO DATOS </w:t>
      </w:r>
    </w:p>
    <w:p w14:paraId="08D85ABE" w14:textId="77777777" w:rsidR="000B738B" w:rsidRPr="000B738B" w:rsidRDefault="000B738B" w:rsidP="000B738B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</w:p>
    <w:p w14:paraId="6F1DE5EA" w14:textId="77777777" w:rsidR="000B738B" w:rsidRPr="000B738B" w:rsidRDefault="000B738B" w:rsidP="000B738B">
      <w:pPr>
        <w:pStyle w:val="Contenido"/>
      </w:pPr>
      <w:r w:rsidRPr="000B738B">
        <w:t>1) Crear una base de datos llamada BDEJEMPLO01 dentro de la carpeta DATOS</w:t>
      </w:r>
      <w:r>
        <w:t xml:space="preserve"> </w:t>
      </w:r>
      <w:r w:rsidRPr="000B738B">
        <w:t>con un</w:t>
      </w:r>
      <w:r>
        <w:t xml:space="preserve"> </w:t>
      </w:r>
      <w:r w:rsidRPr="000B738B">
        <w:t>tamaño inicial de 8 MB y un Maximo de 10 MB y un incremento de crecimiento del</w:t>
      </w:r>
      <w:r>
        <w:t xml:space="preserve"> </w:t>
      </w:r>
      <w:r w:rsidRPr="000B738B">
        <w:t>archivo de 1 MB</w:t>
      </w:r>
      <w:r>
        <w:t xml:space="preserve"> . </w:t>
      </w:r>
      <w:r w:rsidRPr="000B738B">
        <w:t>El archivo de Log tiene que tener un tamaño inicial de 5 MB y un Maximo de 10 MB</w:t>
      </w:r>
      <w:r>
        <w:t xml:space="preserve"> </w:t>
      </w:r>
      <w:r w:rsidRPr="000B738B">
        <w:t>y un incremento de crecimiento del archivo de 10%</w:t>
      </w:r>
    </w:p>
    <w:p w14:paraId="690A395E" w14:textId="77777777" w:rsidR="000B738B" w:rsidRDefault="000B738B" w:rsidP="000E4BD9">
      <w:pPr>
        <w:pStyle w:val="Contenido"/>
      </w:pPr>
    </w:p>
    <w:p w14:paraId="4847B2A0" w14:textId="3DF0708E" w:rsidR="000B738B" w:rsidRDefault="000B738B" w:rsidP="000B738B">
      <w:pPr>
        <w:pStyle w:val="Contenido"/>
      </w:pPr>
      <w:r>
        <w:t xml:space="preserve">2) Crear una base de datos llamada BDEJEMPLO02, con un tamaño inicial de </w:t>
      </w:r>
      <w:r w:rsidR="00E3344F">
        <w:t>8</w:t>
      </w:r>
      <w:r>
        <w:t xml:space="preserve"> MB y un Maximo de 10 MB y un incremento de crecimiento del archivo de 2 MB. El archivo de Log tiene que tener un tamaño inicial de </w:t>
      </w:r>
      <w:r w:rsidR="00E3344F">
        <w:t>8</w:t>
      </w:r>
      <w:r>
        <w:t xml:space="preserve"> MB y un Maximo de </w:t>
      </w:r>
      <w:r w:rsidR="00E3344F">
        <w:t>10</w:t>
      </w:r>
      <w:r>
        <w:t xml:space="preserve"> MB y un incremento de crecimiento del archivo de 2MB.</w:t>
      </w:r>
    </w:p>
    <w:p w14:paraId="019C780C" w14:textId="77777777" w:rsidR="000B738B" w:rsidRDefault="000B738B" w:rsidP="000B738B">
      <w:pPr>
        <w:pStyle w:val="Contenido"/>
      </w:pPr>
    </w:p>
    <w:p w14:paraId="6AB6289E" w14:textId="762D19BA" w:rsidR="000B738B" w:rsidRDefault="000B738B" w:rsidP="000B738B">
      <w:pPr>
        <w:pStyle w:val="Contenido"/>
      </w:pPr>
      <w:r>
        <w:t xml:space="preserve">3)  Crear la base de datos BDEJEMPLO03, con un tamaño inicial de </w:t>
      </w:r>
      <w:r w:rsidR="00E3344F">
        <w:t>8</w:t>
      </w:r>
      <w:r>
        <w:t xml:space="preserve"> MB y un Maximo de 80 MB y un incremento de crecimiento del archivo de 10 MB ademas mediante la especificación de multiples archivos de registro de datos y de transacciones, que contenga 2 archivos de datos de </w:t>
      </w:r>
      <w:r w:rsidR="00E3344F">
        <w:t>8</w:t>
      </w:r>
      <w:r>
        <w:t xml:space="preserve">MB inicial y un maximo de 10 MB y un incremento de crecimiento del archivo de 10 MB y 2 archivos de transacciones de </w:t>
      </w:r>
      <w:r w:rsidR="00E3344F">
        <w:t>8</w:t>
      </w:r>
      <w:r>
        <w:t>MB inicial y un maximo de 10 MB y un incremento de crecimiento del archivo de 10 MB.</w:t>
      </w:r>
    </w:p>
    <w:p w14:paraId="69412172" w14:textId="77777777" w:rsidR="000B738B" w:rsidRDefault="000B738B" w:rsidP="000B738B">
      <w:pPr>
        <w:pStyle w:val="Contenido"/>
      </w:pPr>
      <w:r>
        <w:t>Dentro de la carpeta DATOS</w:t>
      </w:r>
    </w:p>
    <w:p w14:paraId="02ACF4E0" w14:textId="77777777" w:rsidR="000B738B" w:rsidRDefault="000B738B" w:rsidP="000B738B">
      <w:pPr>
        <w:pStyle w:val="Contenido"/>
      </w:pPr>
    </w:p>
    <w:p w14:paraId="403ADC6A" w14:textId="77777777" w:rsidR="000B738B" w:rsidRDefault="000B738B" w:rsidP="000E4BD9">
      <w:pPr>
        <w:pStyle w:val="Contenido"/>
      </w:pPr>
      <w:r>
        <w:t xml:space="preserve">4)Crear la base de datos BDEJEMPLO04,siendo un único archivo con un tamaño inicial de 10 MB y un Maximo de 15 MB y un incremento de crecimiento del archivo de 10 MB </w:t>
      </w:r>
    </w:p>
    <w:p w14:paraId="2D269A57" w14:textId="77777777" w:rsidR="000B738B" w:rsidRDefault="000B738B" w:rsidP="000E4BD9">
      <w:pPr>
        <w:pStyle w:val="Contenido"/>
      </w:pPr>
    </w:p>
    <w:p w14:paraId="20E28E7F" w14:textId="6DBEE385" w:rsidR="000B738B" w:rsidRDefault="000B738B" w:rsidP="000B738B">
      <w:pPr>
        <w:pStyle w:val="Contenido"/>
      </w:pPr>
      <w:r>
        <w:t>5) Crear la base de datos BDEJEMPLO05</w:t>
      </w:r>
      <w:r w:rsidR="00E3344F">
        <w:t xml:space="preserve"> </w:t>
      </w:r>
      <w:r>
        <w:t>con las siguientes características:</w:t>
      </w:r>
    </w:p>
    <w:p w14:paraId="2E8173DB" w14:textId="77777777" w:rsidR="000B738B" w:rsidRDefault="000B738B" w:rsidP="000B738B">
      <w:pPr>
        <w:pStyle w:val="Contenido"/>
      </w:pPr>
      <w:r>
        <w:t>Nombre de la Base de datos BDEJEMPLO05</w:t>
      </w:r>
    </w:p>
    <w:p w14:paraId="37466A9B" w14:textId="77777777" w:rsidR="000B738B" w:rsidRDefault="000B738B" w:rsidP="000B738B">
      <w:pPr>
        <w:pStyle w:val="Contenido"/>
      </w:pPr>
      <w:r>
        <w:t>Nombre del archivo lógico BDEJEMPLO05_dat</w:t>
      </w:r>
    </w:p>
    <w:p w14:paraId="2374922E" w14:textId="77777777" w:rsidR="000B738B" w:rsidRDefault="000B738B" w:rsidP="000B738B">
      <w:pPr>
        <w:pStyle w:val="Contenido"/>
      </w:pPr>
      <w:r>
        <w:t>Nombre del archivo fisico BDEJEMPLO_05_data.mdf</w:t>
      </w:r>
    </w:p>
    <w:p w14:paraId="4A18A855" w14:textId="4CC60960" w:rsidR="000B738B" w:rsidRDefault="000B738B" w:rsidP="000B738B">
      <w:pPr>
        <w:pStyle w:val="Contenido"/>
      </w:pPr>
      <w:r>
        <w:t xml:space="preserve">Tamaño inicial </w:t>
      </w:r>
      <w:r w:rsidR="00E3344F">
        <w:t>8</w:t>
      </w:r>
      <w:r>
        <w:t xml:space="preserve"> MB</w:t>
      </w:r>
    </w:p>
    <w:p w14:paraId="2EFE9282" w14:textId="77777777" w:rsidR="000B738B" w:rsidRDefault="000B738B" w:rsidP="000B738B">
      <w:pPr>
        <w:pStyle w:val="Contenido"/>
      </w:pPr>
      <w:r>
        <w:t>Tamaño Maximo 20 MB</w:t>
      </w:r>
    </w:p>
    <w:p w14:paraId="77473F98" w14:textId="77777777" w:rsidR="000B738B" w:rsidRDefault="000B738B" w:rsidP="000B738B">
      <w:pPr>
        <w:pStyle w:val="Contenido"/>
      </w:pPr>
      <w:r>
        <w:t>Porcentaje de incremento archivo 30%</w:t>
      </w:r>
    </w:p>
    <w:p w14:paraId="035F972B" w14:textId="77777777" w:rsidR="000B738B" w:rsidRDefault="000B738B" w:rsidP="000B738B">
      <w:pPr>
        <w:pStyle w:val="Contenido"/>
      </w:pPr>
      <w:r>
        <w:t xml:space="preserve">Archivo de log </w:t>
      </w:r>
    </w:p>
    <w:p w14:paraId="0537044C" w14:textId="77777777" w:rsidR="000B738B" w:rsidRDefault="000B738B" w:rsidP="000B738B">
      <w:pPr>
        <w:pStyle w:val="Contenido"/>
      </w:pPr>
      <w:r>
        <w:t>Tamaño inicial 8 MB</w:t>
      </w:r>
    </w:p>
    <w:p w14:paraId="2AAC8983" w14:textId="77777777" w:rsidR="000B738B" w:rsidRDefault="000B738B" w:rsidP="000B738B">
      <w:pPr>
        <w:pStyle w:val="Contenido"/>
      </w:pPr>
      <w:r>
        <w:t>Tamaño Maximo 20 MB</w:t>
      </w:r>
    </w:p>
    <w:p w14:paraId="38243F61" w14:textId="77777777" w:rsidR="000B738B" w:rsidRDefault="000B738B" w:rsidP="000B738B">
      <w:pPr>
        <w:pStyle w:val="Contenido"/>
      </w:pPr>
      <w:r>
        <w:lastRenderedPageBreak/>
        <w:t>Porcentaje de incremento archivo 10%</w:t>
      </w:r>
    </w:p>
    <w:p w14:paraId="61A04F71" w14:textId="77777777" w:rsidR="000B738B" w:rsidRDefault="000B738B" w:rsidP="000B738B">
      <w:pPr>
        <w:pStyle w:val="Contenido"/>
      </w:pPr>
    </w:p>
    <w:p w14:paraId="5E148EC5" w14:textId="77777777" w:rsidR="000B738B" w:rsidRDefault="000B738B" w:rsidP="000B738B">
      <w:pPr>
        <w:pStyle w:val="Contenido"/>
      </w:pPr>
      <w:r>
        <w:t>6)  Crear la base de datos BDEJEMPLO06, que especifique los archivos de registro de datos y de transacciones con los siguientes características:</w:t>
      </w:r>
    </w:p>
    <w:p w14:paraId="55B60AE9" w14:textId="77777777" w:rsidR="000B738B" w:rsidRDefault="000B738B" w:rsidP="000B738B">
      <w:pPr>
        <w:pStyle w:val="Contenido"/>
      </w:pPr>
      <w:r>
        <w:tab/>
        <w:t>Nombre del archivo lógico BDEJEMPL0_06_DAT</w:t>
      </w:r>
    </w:p>
    <w:p w14:paraId="43CD6356" w14:textId="77777777" w:rsidR="000B738B" w:rsidRDefault="000B738B" w:rsidP="000B738B">
      <w:pPr>
        <w:pStyle w:val="Contenido"/>
      </w:pPr>
      <w:r>
        <w:tab/>
        <w:t>Nombre del archivo fisico BDEJEMPL0_06_DAT.MDF</w:t>
      </w:r>
    </w:p>
    <w:p w14:paraId="3968BA27" w14:textId="77777777" w:rsidR="000B738B" w:rsidRDefault="000B738B" w:rsidP="000B738B">
      <w:pPr>
        <w:pStyle w:val="Contenido"/>
      </w:pPr>
      <w:r>
        <w:tab/>
        <w:t>Tamaño inicial 10 MB</w:t>
      </w:r>
    </w:p>
    <w:p w14:paraId="01BA30D4" w14:textId="77777777" w:rsidR="000B738B" w:rsidRDefault="000B738B" w:rsidP="000B738B">
      <w:pPr>
        <w:pStyle w:val="Contenido"/>
      </w:pPr>
      <w:r>
        <w:tab/>
        <w:t>Tamaño Maximo 30 MB</w:t>
      </w:r>
    </w:p>
    <w:p w14:paraId="5EEFF381" w14:textId="77777777" w:rsidR="000B738B" w:rsidRDefault="000B738B" w:rsidP="000B738B">
      <w:pPr>
        <w:pStyle w:val="Contenido"/>
      </w:pPr>
      <w:r>
        <w:tab/>
        <w:t>Porcentaje de incremento archivo 25%</w:t>
      </w:r>
    </w:p>
    <w:p w14:paraId="365D8870" w14:textId="77777777" w:rsidR="000B738B" w:rsidRDefault="000B738B" w:rsidP="000B738B">
      <w:pPr>
        <w:pStyle w:val="Contenido"/>
      </w:pPr>
      <w:r>
        <w:tab/>
        <w:t xml:space="preserve">Archivo de log </w:t>
      </w:r>
    </w:p>
    <w:p w14:paraId="3D4802BC" w14:textId="77777777" w:rsidR="000B738B" w:rsidRDefault="000B738B" w:rsidP="000B738B">
      <w:pPr>
        <w:pStyle w:val="Contenido"/>
      </w:pPr>
      <w:r>
        <w:tab/>
        <w:t>Tamaño inicial 10 MB</w:t>
      </w:r>
    </w:p>
    <w:p w14:paraId="0E9DBC2B" w14:textId="77777777" w:rsidR="000B738B" w:rsidRDefault="000B738B" w:rsidP="000B738B">
      <w:pPr>
        <w:pStyle w:val="Contenido"/>
      </w:pPr>
      <w:r>
        <w:tab/>
        <w:t>Tamaño Maximo 30 MB</w:t>
      </w:r>
    </w:p>
    <w:p w14:paraId="5448773D" w14:textId="77777777" w:rsidR="000B738B" w:rsidRDefault="000B738B" w:rsidP="000B738B">
      <w:pPr>
        <w:pStyle w:val="Contenido"/>
      </w:pPr>
      <w:r>
        <w:tab/>
        <w:t>Porcentaje de incremento archivo 25%</w:t>
      </w:r>
    </w:p>
    <w:p w14:paraId="7B135325" w14:textId="77777777" w:rsidR="000B738B" w:rsidRDefault="000B738B" w:rsidP="000B738B">
      <w:pPr>
        <w:pStyle w:val="Contenido"/>
      </w:pPr>
    </w:p>
    <w:p w14:paraId="2F69B98A" w14:textId="7AFF9B09" w:rsidR="000B738B" w:rsidRDefault="000B738B" w:rsidP="000B738B">
      <w:pPr>
        <w:pStyle w:val="Contenido"/>
      </w:pPr>
      <w:r>
        <w:t>7) Modificar la base de datos BDEJEMPLO06, para agregar el archivo de datos</w:t>
      </w:r>
    </w:p>
    <w:p w14:paraId="05FFA9CB" w14:textId="77777777" w:rsidR="000B738B" w:rsidRDefault="000B738B" w:rsidP="000B738B">
      <w:pPr>
        <w:pStyle w:val="Contenido"/>
      </w:pPr>
      <w:r>
        <w:tab/>
        <w:t>Archivo de Datos con nombre BDEJEMPLO_06_SEC</w:t>
      </w:r>
    </w:p>
    <w:p w14:paraId="3C218F3D" w14:textId="28045218" w:rsidR="000B738B" w:rsidRDefault="000B738B" w:rsidP="000B738B">
      <w:pPr>
        <w:pStyle w:val="Contenido"/>
      </w:pPr>
      <w:r>
        <w:tab/>
        <w:t xml:space="preserve">Tamaño inicial </w:t>
      </w:r>
      <w:r w:rsidR="00E3344F">
        <w:t>8</w:t>
      </w:r>
      <w:r>
        <w:t xml:space="preserve"> MB</w:t>
      </w:r>
    </w:p>
    <w:p w14:paraId="6E80DD5E" w14:textId="77777777" w:rsidR="000B738B" w:rsidRDefault="000B738B" w:rsidP="000B738B">
      <w:pPr>
        <w:pStyle w:val="Contenido"/>
      </w:pPr>
      <w:r>
        <w:tab/>
        <w:t>Tamaño Maximo 10 MB</w:t>
      </w:r>
    </w:p>
    <w:p w14:paraId="60B9408E" w14:textId="77777777" w:rsidR="000B738B" w:rsidRDefault="000B738B" w:rsidP="000B738B">
      <w:pPr>
        <w:pStyle w:val="Contenido"/>
      </w:pPr>
      <w:r>
        <w:tab/>
        <w:t>incremento archivo 2 MB</w:t>
      </w:r>
    </w:p>
    <w:p w14:paraId="3DEE6685" w14:textId="77777777" w:rsidR="000B738B" w:rsidRDefault="000B738B" w:rsidP="000B738B">
      <w:pPr>
        <w:pStyle w:val="Contenido"/>
      </w:pPr>
    </w:p>
    <w:p w14:paraId="7DDFDB79" w14:textId="77777777" w:rsidR="000B738B" w:rsidRDefault="000B738B" w:rsidP="000B738B">
      <w:pPr>
        <w:pStyle w:val="Contenido"/>
      </w:pPr>
      <w:r>
        <w:t>8) Agregar un grupo de archivo con nombre BD_EJEMPLO06FG a la base de datos BDEJEMPLO06 posteriormente debemos agregar un archivo secundario con nombre BDEJEMPLO06FG_DATA y asignarlo al grupo de archivo</w:t>
      </w:r>
    </w:p>
    <w:p w14:paraId="0FF3A506" w14:textId="7BE7B014" w:rsidR="000B738B" w:rsidRDefault="000B738B" w:rsidP="000B738B">
      <w:pPr>
        <w:pStyle w:val="Contenido"/>
      </w:pPr>
      <w:r>
        <w:tab/>
        <w:t xml:space="preserve">tamaño inicial </w:t>
      </w:r>
      <w:r w:rsidR="00E3344F">
        <w:t>8</w:t>
      </w:r>
      <w:r>
        <w:t xml:space="preserve"> MB</w:t>
      </w:r>
    </w:p>
    <w:p w14:paraId="110E9898" w14:textId="77777777" w:rsidR="000B738B" w:rsidRDefault="000B738B" w:rsidP="000B738B">
      <w:pPr>
        <w:pStyle w:val="Contenido"/>
      </w:pPr>
      <w:r>
        <w:tab/>
        <w:t>tamaño maximo 10 MB</w:t>
      </w:r>
    </w:p>
    <w:p w14:paraId="7800C8A5" w14:textId="77777777" w:rsidR="000B738B" w:rsidRDefault="000B738B" w:rsidP="000B738B">
      <w:pPr>
        <w:pStyle w:val="Contenido"/>
      </w:pPr>
      <w:r>
        <w:tab/>
        <w:t>crecimiento 5 MB</w:t>
      </w:r>
    </w:p>
    <w:p w14:paraId="511E6271" w14:textId="77777777" w:rsidR="000B738B" w:rsidRDefault="000B738B" w:rsidP="000B738B">
      <w:pPr>
        <w:pStyle w:val="Contenido"/>
      </w:pPr>
    </w:p>
    <w:p w14:paraId="15B376AC" w14:textId="77777777" w:rsidR="000B738B" w:rsidRDefault="000B738B" w:rsidP="000B738B">
      <w:pPr>
        <w:pStyle w:val="Contenido"/>
      </w:pPr>
      <w:r>
        <w:t>9) Cambiar el tamaño de la base de datos BDEJEMPLO06 aumentándole el tamaño al archivo de datos de la siguiente manera:</w:t>
      </w:r>
    </w:p>
    <w:p w14:paraId="20DC745C" w14:textId="77777777" w:rsidR="000B738B" w:rsidRDefault="000B738B" w:rsidP="000B738B">
      <w:pPr>
        <w:pStyle w:val="Contenido"/>
      </w:pPr>
      <w:r>
        <w:t>Nombre del Archivo BDEJEMPLO06FG_DATA</w:t>
      </w:r>
    </w:p>
    <w:p w14:paraId="4468B906" w14:textId="77777777" w:rsidR="000B738B" w:rsidRDefault="000B738B" w:rsidP="000B738B">
      <w:pPr>
        <w:pStyle w:val="Contenido"/>
      </w:pPr>
      <w:r>
        <w:t>Aumentar tamaño 3 MB</w:t>
      </w:r>
    </w:p>
    <w:p w14:paraId="008EFF96" w14:textId="77777777" w:rsidR="000B738B" w:rsidRDefault="000B738B" w:rsidP="000B738B">
      <w:pPr>
        <w:pStyle w:val="Contenido"/>
      </w:pPr>
    </w:p>
    <w:p w14:paraId="08EFE042" w14:textId="77777777" w:rsidR="000B738B" w:rsidRDefault="000B738B" w:rsidP="000B738B">
      <w:pPr>
        <w:pStyle w:val="Contenido"/>
      </w:pPr>
      <w:r>
        <w:t xml:space="preserve">Luego de aumentarlo reducirlo nuevamente mediante la instrucción DBCC SHRINKFILE, </w:t>
      </w:r>
    </w:p>
    <w:p w14:paraId="757AF162" w14:textId="77777777" w:rsidR="000B738B" w:rsidRDefault="000B738B" w:rsidP="000B738B">
      <w:pPr>
        <w:pStyle w:val="Contenido"/>
      </w:pPr>
      <w:r>
        <w:t>quedanto de 5 MB</w:t>
      </w:r>
    </w:p>
    <w:p w14:paraId="088B24CB" w14:textId="77777777" w:rsidR="000B738B" w:rsidRDefault="000B738B" w:rsidP="000B738B">
      <w:pPr>
        <w:pStyle w:val="Contenido"/>
      </w:pPr>
    </w:p>
    <w:p w14:paraId="5D0F3611" w14:textId="77777777" w:rsidR="000B738B" w:rsidRDefault="000B738B" w:rsidP="000B738B">
      <w:pPr>
        <w:pStyle w:val="Contenido"/>
      </w:pPr>
      <w:r>
        <w:t xml:space="preserve">10) </w:t>
      </w:r>
      <w:r w:rsidRPr="000B738B">
        <w:t>Eliminar todas las bases de datos creadas</w:t>
      </w:r>
    </w:p>
    <w:p w14:paraId="2B9A1E77" w14:textId="77777777" w:rsidR="000B738B" w:rsidRDefault="000B738B" w:rsidP="000B738B">
      <w:pPr>
        <w:pStyle w:val="Contenido"/>
      </w:pPr>
    </w:p>
    <w:p w14:paraId="528F9179" w14:textId="77777777" w:rsidR="000B738B" w:rsidRDefault="000B738B" w:rsidP="000B738B">
      <w:pPr>
        <w:pStyle w:val="Contenido"/>
      </w:pPr>
    </w:p>
    <w:sectPr w:rsidR="000B738B" w:rsidSect="00AB02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273DB" w14:textId="77777777" w:rsidR="00656D46" w:rsidRDefault="00656D46">
      <w:r>
        <w:separator/>
      </w:r>
    </w:p>
    <w:p w14:paraId="6BF37BD6" w14:textId="77777777" w:rsidR="00656D46" w:rsidRDefault="00656D46"/>
  </w:endnote>
  <w:endnote w:type="continuationSeparator" w:id="0">
    <w:p w14:paraId="7233AB20" w14:textId="77777777" w:rsidR="00656D46" w:rsidRDefault="00656D46">
      <w:r>
        <w:continuationSeparator/>
      </w:r>
    </w:p>
    <w:p w14:paraId="4338EAFA" w14:textId="77777777" w:rsidR="00656D46" w:rsidRDefault="00656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55A50" w14:textId="77777777" w:rsidR="00E3344F" w:rsidRDefault="00E334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19C5B" w14:textId="44277669" w:rsidR="00BE604E" w:rsidRPr="000B75C6" w:rsidRDefault="00E3344F" w:rsidP="002270D5">
    <w:pPr>
      <w:pStyle w:val="Piedepgina"/>
      <w:rPr>
        <w:rStyle w:val="Carcterdecontenido"/>
        <w:color w:val="FFFFFF" w:themeColor="background1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8F67F60" wp14:editId="1EDB48E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bf8482cb536c3a67ece6e5f" descr="{&quot;HashCode&quot;:13456444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334385" w14:textId="3D824864" w:rsidR="00E3344F" w:rsidRPr="00E3344F" w:rsidRDefault="00E3344F" w:rsidP="00E3344F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44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67F60" id="_x0000_t202" coordsize="21600,21600" o:spt="202" path="m,l,21600r21600,l21600,xe">
              <v:stroke joinstyle="miter"/>
              <v:path gradientshapeok="t" o:connecttype="rect"/>
            </v:shapetype>
            <v:shape id="MSIPCMbbf8482cb536c3a67ece6e5f" o:spid="_x0000_s1027" type="#_x0000_t202" alt="{&quot;HashCode&quot;:134564447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c8XfVLICAABH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57334385" w14:textId="3D824864" w:rsidR="00E3344F" w:rsidRPr="00E3344F" w:rsidRDefault="00E3344F" w:rsidP="00E3344F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44F">
                      <w:rPr>
                        <w:rFonts w:ascii="Calibri" w:hAnsi="Calibri"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EndPr>
        <w:rPr>
          <w:rStyle w:val="Carcterdecontenido"/>
          <w:noProof w:val="0"/>
          <w:color w:val="FFFFFF" w:themeColor="background1"/>
          <w:sz w:val="20"/>
          <w:szCs w:val="20"/>
        </w:rPr>
      </w:sdtEndPr>
      <w:sdtContent>
        <w:r w:rsidR="00BE604E" w:rsidRPr="000B75C6">
          <w:rPr>
            <w:rStyle w:val="Carcterdecontenido"/>
            <w:b w:val="0"/>
            <w:noProof/>
            <w:color w:val="FFFFFF" w:themeColor="background1"/>
            <w:sz w:val="20"/>
            <w:szCs w:val="20"/>
            <w:lang w:val="es-AR" w:eastAsia="es-AR"/>
          </w:rPr>
          <w:drawing>
            <wp:anchor distT="0" distB="0" distL="114300" distR="114300" simplePos="0" relativeHeight="251661312" behindDoc="1" locked="0" layoutInCell="1" allowOverlap="1" wp14:anchorId="0435E7BF" wp14:editId="23084C67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235" cy="1374869"/>
              <wp:effectExtent l="0" t="0" r="8890" b="0"/>
              <wp:wrapNone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11235" cy="13748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B75C6">
          <w:rPr>
            <w:rStyle w:val="Carcterdecontenido"/>
            <w:b w:val="0"/>
            <w:color w:val="FFFFFF" w:themeColor="background1"/>
            <w:sz w:val="20"/>
            <w:szCs w:val="20"/>
          </w:rPr>
          <w:t xml:space="preserve">Administración de Bases de Datos </w:t>
        </w:r>
        <w:r w:rsidR="000B75C6">
          <w:rPr>
            <w:rStyle w:val="Carcterdecontenido"/>
            <w:b w:val="0"/>
            <w:color w:val="FFFFFF" w:themeColor="background1"/>
            <w:sz w:val="20"/>
            <w:szCs w:val="20"/>
          </w:rPr>
          <w:tab/>
        </w:r>
        <w:r w:rsidR="00BE604E">
          <w:rPr>
            <w:noProof/>
          </w:rPr>
          <w:t xml:space="preserve"> </w:t>
        </w:r>
        <w:r w:rsidR="00BE604E">
          <w:rPr>
            <w:noProof/>
          </w:rPr>
          <w:tab/>
        </w:r>
        <w:r w:rsidR="00BE604E">
          <w:rPr>
            <w:noProof/>
          </w:rPr>
          <w:tab/>
          <w:t xml:space="preserve">    </w:t>
        </w:r>
        <w:r w:rsidR="00BE604E" w:rsidRPr="00AD33B4">
          <w:rPr>
            <w:rStyle w:val="Carcterdecontenido"/>
            <w:b w:val="0"/>
            <w:color w:val="FFFFFF" w:themeColor="background1"/>
          </w:rPr>
          <w:t>|</w:t>
        </w:r>
        <w:r w:rsidR="000B75C6" w:rsidRPr="000B75C6">
          <w:rPr>
            <w:rStyle w:val="Carcterdecontenido"/>
            <w:color w:val="FFFFFF" w:themeColor="background1"/>
            <w:sz w:val="20"/>
            <w:szCs w:val="20"/>
          </w:rPr>
          <w:t>Instituto de Formación Técnica Superior Nro</w:t>
        </w:r>
        <w:r w:rsidR="000B75C6">
          <w:rPr>
            <w:rStyle w:val="Carcterdecontenido"/>
            <w:color w:val="FFFFFF" w:themeColor="background1"/>
            <w:sz w:val="20"/>
            <w:szCs w:val="20"/>
          </w:rPr>
          <w:t>.</w:t>
        </w:r>
        <w:r w:rsidR="000B75C6" w:rsidRPr="000B75C6">
          <w:rPr>
            <w:rStyle w:val="Carcterdecontenido"/>
            <w:color w:val="FFFFFF" w:themeColor="background1"/>
            <w:sz w:val="20"/>
            <w:szCs w:val="20"/>
          </w:rPr>
          <w:t xml:space="preserve"> 11</w:t>
        </w:r>
        <w:r w:rsidR="00BE604E" w:rsidRPr="000B75C6">
          <w:rPr>
            <w:rStyle w:val="Carcterdecontenido"/>
            <w:color w:val="FFFFFF" w:themeColor="background1"/>
            <w:sz w:val="20"/>
            <w:szCs w:val="20"/>
          </w:rPr>
          <w:tab/>
        </w:r>
        <w:r w:rsidR="00BE604E">
          <w:rPr>
            <w:rStyle w:val="Carcterdecontenido"/>
            <w:color w:val="FFFFFF" w:themeColor="background1"/>
          </w:rPr>
          <w:t xml:space="preserve">       </w:t>
        </w:r>
        <w:r w:rsidR="00BE604E" w:rsidRPr="000B75C6"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 w:rsidR="00BE604E" w:rsidRPr="000B75C6">
          <w:rPr>
            <w:rStyle w:val="Carcterdecontenido"/>
            <w:color w:val="FFFFFF" w:themeColor="background1"/>
            <w:sz w:val="20"/>
            <w:szCs w:val="20"/>
          </w:rPr>
          <w:instrText xml:space="preserve"> PAGE   \* MERGEFORMAT </w:instrText>
        </w:r>
        <w:r w:rsidR="00BE604E" w:rsidRPr="000B75C6">
          <w:rPr>
            <w:rStyle w:val="Carcterdecontenido"/>
            <w:color w:val="FFFFFF" w:themeColor="background1"/>
            <w:sz w:val="20"/>
            <w:szCs w:val="20"/>
          </w:rPr>
          <w:fldChar w:fldCharType="separate"/>
        </w:r>
        <w:r w:rsidR="0073261F">
          <w:rPr>
            <w:rStyle w:val="Carcterdecontenido"/>
            <w:noProof/>
            <w:color w:val="FFFFFF" w:themeColor="background1"/>
            <w:sz w:val="20"/>
            <w:szCs w:val="20"/>
          </w:rPr>
          <w:t>4</w:t>
        </w:r>
        <w:r w:rsidR="00BE604E" w:rsidRPr="000B75C6">
          <w:rPr>
            <w:rStyle w:val="Carcterdecontenido"/>
            <w:color w:val="FFFFFF" w:themeColor="background1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528C" w14:textId="77777777" w:rsidR="00E3344F" w:rsidRDefault="00E33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49A22" w14:textId="77777777" w:rsidR="00656D46" w:rsidRDefault="00656D46">
      <w:r>
        <w:separator/>
      </w:r>
    </w:p>
    <w:p w14:paraId="01F9F9C6" w14:textId="77777777" w:rsidR="00656D46" w:rsidRDefault="00656D46"/>
  </w:footnote>
  <w:footnote w:type="continuationSeparator" w:id="0">
    <w:p w14:paraId="254704DD" w14:textId="77777777" w:rsidR="00656D46" w:rsidRDefault="00656D46">
      <w:r>
        <w:continuationSeparator/>
      </w:r>
    </w:p>
    <w:p w14:paraId="309249F5" w14:textId="77777777" w:rsidR="00656D46" w:rsidRDefault="00656D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0B20F" w14:textId="77777777" w:rsidR="00E3344F" w:rsidRDefault="00E334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B972" w14:textId="77777777" w:rsidR="00BE604E" w:rsidRDefault="00BE604E" w:rsidP="00D077E9">
    <w:pPr>
      <w:pStyle w:val="Encabezado"/>
      <w:rPr>
        <w:noProof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380C751E" wp14:editId="50F5E3ED">
          <wp:simplePos x="0" y="0"/>
          <wp:positionH relativeFrom="column">
            <wp:posOffset>-908259</wp:posOffset>
          </wp:positionH>
          <wp:positionV relativeFrom="paragraph">
            <wp:posOffset>13648</wp:posOffset>
          </wp:positionV>
          <wp:extent cx="7938979" cy="682388"/>
          <wp:effectExtent l="0" t="0" r="508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3029" cy="684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711831" w14:textId="77777777" w:rsidR="00BE604E" w:rsidRDefault="000B75C6" w:rsidP="0098657E">
    <w:pPr>
      <w:pStyle w:val="Contenido"/>
      <w:tabs>
        <w:tab w:val="center" w:pos="5017"/>
        <w:tab w:val="left" w:pos="8576"/>
      </w:tabs>
      <w:rPr>
        <w:noProof/>
        <w:color w:val="FFFFFF" w:themeColor="background1"/>
      </w:rPr>
    </w:pPr>
    <w:r>
      <w:rPr>
        <w:noProof/>
        <w:color w:val="FFFFFF" w:themeColor="background1"/>
      </w:rPr>
      <w:t>Administración de</w:t>
    </w:r>
    <w:r w:rsidR="00BE604E" w:rsidRPr="009A72E0">
      <w:rPr>
        <w:noProof/>
        <w:color w:val="FFFFFF" w:themeColor="background1"/>
      </w:rPr>
      <w:t xml:space="preserve"> Bases de Datos</w:t>
    </w:r>
    <w:r w:rsidR="00BE604E">
      <w:rPr>
        <w:noProof/>
        <w:color w:val="FFFFFF" w:themeColor="background1"/>
      </w:rPr>
      <w:tab/>
    </w:r>
  </w:p>
  <w:p w14:paraId="13B9D81C" w14:textId="77777777" w:rsidR="00BE604E" w:rsidRDefault="00BE604E" w:rsidP="0098657E">
    <w:pPr>
      <w:pStyle w:val="Contenido"/>
      <w:tabs>
        <w:tab w:val="center" w:pos="5017"/>
        <w:tab w:val="left" w:pos="8576"/>
      </w:tabs>
      <w:rPr>
        <w:noProof/>
        <w:color w:val="FFFFFF" w:themeColor="background1"/>
      </w:rPr>
    </w:pPr>
  </w:p>
  <w:p w14:paraId="5BA46883" w14:textId="77777777" w:rsidR="00BE604E" w:rsidRPr="0098657E" w:rsidRDefault="00BE604E" w:rsidP="0098657E">
    <w:pPr>
      <w:pStyle w:val="Contenido"/>
      <w:jc w:val="center"/>
      <w:rPr>
        <w:noProof/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DEC7" w14:textId="77777777" w:rsidR="00E3344F" w:rsidRDefault="00E33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11F5"/>
    <w:multiLevelType w:val="hybridMultilevel"/>
    <w:tmpl w:val="17FA5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D6F"/>
    <w:multiLevelType w:val="hybridMultilevel"/>
    <w:tmpl w:val="D682CF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A5C"/>
    <w:multiLevelType w:val="hybridMultilevel"/>
    <w:tmpl w:val="978C7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6ACA"/>
    <w:multiLevelType w:val="hybridMultilevel"/>
    <w:tmpl w:val="F61EA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B6364"/>
    <w:multiLevelType w:val="hybridMultilevel"/>
    <w:tmpl w:val="A22AA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0A28"/>
    <w:multiLevelType w:val="hybridMultilevel"/>
    <w:tmpl w:val="B1C0B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43B2"/>
    <w:multiLevelType w:val="hybridMultilevel"/>
    <w:tmpl w:val="76AAB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23CEF"/>
    <w:multiLevelType w:val="hybridMultilevel"/>
    <w:tmpl w:val="AB92A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0290D"/>
    <w:multiLevelType w:val="hybridMultilevel"/>
    <w:tmpl w:val="2A4612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420F"/>
    <w:multiLevelType w:val="hybridMultilevel"/>
    <w:tmpl w:val="0ECE5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31B9D"/>
    <w:multiLevelType w:val="hybridMultilevel"/>
    <w:tmpl w:val="136E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23F"/>
    <w:multiLevelType w:val="hybridMultilevel"/>
    <w:tmpl w:val="A91AC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37C4B"/>
    <w:multiLevelType w:val="hybridMultilevel"/>
    <w:tmpl w:val="5CE4F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F52EE"/>
    <w:multiLevelType w:val="hybridMultilevel"/>
    <w:tmpl w:val="5826F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A0E38"/>
    <w:multiLevelType w:val="hybridMultilevel"/>
    <w:tmpl w:val="48D0D7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066DB"/>
    <w:multiLevelType w:val="hybridMultilevel"/>
    <w:tmpl w:val="74F8C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50923"/>
    <w:multiLevelType w:val="hybridMultilevel"/>
    <w:tmpl w:val="637C06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B3B4F"/>
    <w:multiLevelType w:val="hybridMultilevel"/>
    <w:tmpl w:val="140C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62BA4"/>
    <w:multiLevelType w:val="hybridMultilevel"/>
    <w:tmpl w:val="41B2C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023F9"/>
    <w:multiLevelType w:val="hybridMultilevel"/>
    <w:tmpl w:val="C8D2D0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50A28"/>
    <w:multiLevelType w:val="hybridMultilevel"/>
    <w:tmpl w:val="7A9E96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E36B5"/>
    <w:multiLevelType w:val="hybridMultilevel"/>
    <w:tmpl w:val="FF70F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2787C"/>
    <w:multiLevelType w:val="hybridMultilevel"/>
    <w:tmpl w:val="EA4864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5"/>
  </w:num>
  <w:num w:numId="5">
    <w:abstractNumId w:val="8"/>
  </w:num>
  <w:num w:numId="6">
    <w:abstractNumId w:val="18"/>
  </w:num>
  <w:num w:numId="7">
    <w:abstractNumId w:val="1"/>
  </w:num>
  <w:num w:numId="8">
    <w:abstractNumId w:val="17"/>
  </w:num>
  <w:num w:numId="9">
    <w:abstractNumId w:val="9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  <w:num w:numId="14">
    <w:abstractNumId w:val="10"/>
  </w:num>
  <w:num w:numId="15">
    <w:abstractNumId w:val="6"/>
  </w:num>
  <w:num w:numId="16">
    <w:abstractNumId w:val="16"/>
  </w:num>
  <w:num w:numId="17">
    <w:abstractNumId w:val="12"/>
  </w:num>
  <w:num w:numId="18">
    <w:abstractNumId w:val="21"/>
  </w:num>
  <w:num w:numId="19">
    <w:abstractNumId w:val="13"/>
  </w:num>
  <w:num w:numId="20">
    <w:abstractNumId w:val="20"/>
  </w:num>
  <w:num w:numId="21">
    <w:abstractNumId w:val="3"/>
  </w:num>
  <w:num w:numId="22">
    <w:abstractNumId w:val="22"/>
  </w:num>
  <w:num w:numId="23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A4"/>
    <w:rsid w:val="0002482E"/>
    <w:rsid w:val="00050324"/>
    <w:rsid w:val="00056E50"/>
    <w:rsid w:val="000747A0"/>
    <w:rsid w:val="00086E75"/>
    <w:rsid w:val="000A0150"/>
    <w:rsid w:val="000B4CBF"/>
    <w:rsid w:val="000B738B"/>
    <w:rsid w:val="000B75C6"/>
    <w:rsid w:val="000E4BD9"/>
    <w:rsid w:val="000E63C9"/>
    <w:rsid w:val="000F2F51"/>
    <w:rsid w:val="001117D0"/>
    <w:rsid w:val="00130E9D"/>
    <w:rsid w:val="00150A6D"/>
    <w:rsid w:val="00185B35"/>
    <w:rsid w:val="00193AFD"/>
    <w:rsid w:val="001A346E"/>
    <w:rsid w:val="001D31DF"/>
    <w:rsid w:val="001F2BC8"/>
    <w:rsid w:val="001F57A1"/>
    <w:rsid w:val="001F5F6B"/>
    <w:rsid w:val="002270D5"/>
    <w:rsid w:val="00243EBC"/>
    <w:rsid w:val="00246A35"/>
    <w:rsid w:val="00270F8F"/>
    <w:rsid w:val="00284348"/>
    <w:rsid w:val="002D5D01"/>
    <w:rsid w:val="002F51F5"/>
    <w:rsid w:val="00312137"/>
    <w:rsid w:val="0031409B"/>
    <w:rsid w:val="00330359"/>
    <w:rsid w:val="0033127F"/>
    <w:rsid w:val="00334362"/>
    <w:rsid w:val="0033762F"/>
    <w:rsid w:val="003555CE"/>
    <w:rsid w:val="00360494"/>
    <w:rsid w:val="00366C7E"/>
    <w:rsid w:val="00384EA3"/>
    <w:rsid w:val="003954FF"/>
    <w:rsid w:val="003A1123"/>
    <w:rsid w:val="003A39A1"/>
    <w:rsid w:val="003C2191"/>
    <w:rsid w:val="003D3863"/>
    <w:rsid w:val="004110DE"/>
    <w:rsid w:val="00414626"/>
    <w:rsid w:val="004377A5"/>
    <w:rsid w:val="0044085A"/>
    <w:rsid w:val="004B21A5"/>
    <w:rsid w:val="004E5FEE"/>
    <w:rsid w:val="005026F9"/>
    <w:rsid w:val="005037F0"/>
    <w:rsid w:val="005137AF"/>
    <w:rsid w:val="005166B5"/>
    <w:rsid w:val="00516A86"/>
    <w:rsid w:val="005275F6"/>
    <w:rsid w:val="0053414B"/>
    <w:rsid w:val="00572102"/>
    <w:rsid w:val="00596F12"/>
    <w:rsid w:val="005F1BB0"/>
    <w:rsid w:val="006315CE"/>
    <w:rsid w:val="00646B1F"/>
    <w:rsid w:val="00656C4D"/>
    <w:rsid w:val="00656D46"/>
    <w:rsid w:val="006824D4"/>
    <w:rsid w:val="006A0F1E"/>
    <w:rsid w:val="006C7F29"/>
    <w:rsid w:val="006E5716"/>
    <w:rsid w:val="007302B3"/>
    <w:rsid w:val="00730733"/>
    <w:rsid w:val="007309A6"/>
    <w:rsid w:val="00730E3A"/>
    <w:rsid w:val="0073261F"/>
    <w:rsid w:val="00736AAF"/>
    <w:rsid w:val="00765B2A"/>
    <w:rsid w:val="007753FE"/>
    <w:rsid w:val="00783A34"/>
    <w:rsid w:val="007B3E04"/>
    <w:rsid w:val="007C6B52"/>
    <w:rsid w:val="007D16C5"/>
    <w:rsid w:val="00807105"/>
    <w:rsid w:val="008107C9"/>
    <w:rsid w:val="008368C2"/>
    <w:rsid w:val="00862FE4"/>
    <w:rsid w:val="0086389A"/>
    <w:rsid w:val="0087605E"/>
    <w:rsid w:val="008941AE"/>
    <w:rsid w:val="008B1FEE"/>
    <w:rsid w:val="00903C32"/>
    <w:rsid w:val="0090570F"/>
    <w:rsid w:val="00916B16"/>
    <w:rsid w:val="009173B9"/>
    <w:rsid w:val="0093335D"/>
    <w:rsid w:val="0093613E"/>
    <w:rsid w:val="00943026"/>
    <w:rsid w:val="00965BC7"/>
    <w:rsid w:val="00966B81"/>
    <w:rsid w:val="00977F79"/>
    <w:rsid w:val="00983449"/>
    <w:rsid w:val="0098657E"/>
    <w:rsid w:val="00996AB9"/>
    <w:rsid w:val="009A72E0"/>
    <w:rsid w:val="009C7720"/>
    <w:rsid w:val="009D02A4"/>
    <w:rsid w:val="00A1754F"/>
    <w:rsid w:val="00A23AFA"/>
    <w:rsid w:val="00A31B3E"/>
    <w:rsid w:val="00A42AC0"/>
    <w:rsid w:val="00A532F3"/>
    <w:rsid w:val="00A65781"/>
    <w:rsid w:val="00A707A3"/>
    <w:rsid w:val="00A8489E"/>
    <w:rsid w:val="00A94AA2"/>
    <w:rsid w:val="00AB02A7"/>
    <w:rsid w:val="00AC29F3"/>
    <w:rsid w:val="00AD33B4"/>
    <w:rsid w:val="00B115D0"/>
    <w:rsid w:val="00B231E5"/>
    <w:rsid w:val="00B60F03"/>
    <w:rsid w:val="00B828AB"/>
    <w:rsid w:val="00B85658"/>
    <w:rsid w:val="00BB7725"/>
    <w:rsid w:val="00BC43E6"/>
    <w:rsid w:val="00BE604E"/>
    <w:rsid w:val="00C02B87"/>
    <w:rsid w:val="00C108FB"/>
    <w:rsid w:val="00C4086D"/>
    <w:rsid w:val="00CA1896"/>
    <w:rsid w:val="00CB5B28"/>
    <w:rsid w:val="00CF5371"/>
    <w:rsid w:val="00D0323A"/>
    <w:rsid w:val="00D04FB0"/>
    <w:rsid w:val="00D0559F"/>
    <w:rsid w:val="00D064B5"/>
    <w:rsid w:val="00D077E9"/>
    <w:rsid w:val="00D27561"/>
    <w:rsid w:val="00D42CB7"/>
    <w:rsid w:val="00D5413D"/>
    <w:rsid w:val="00D570A9"/>
    <w:rsid w:val="00D70D02"/>
    <w:rsid w:val="00D770C7"/>
    <w:rsid w:val="00D831B3"/>
    <w:rsid w:val="00D86945"/>
    <w:rsid w:val="00D90290"/>
    <w:rsid w:val="00DB4A4B"/>
    <w:rsid w:val="00DC706A"/>
    <w:rsid w:val="00DC7370"/>
    <w:rsid w:val="00DD152F"/>
    <w:rsid w:val="00DE213F"/>
    <w:rsid w:val="00DF027C"/>
    <w:rsid w:val="00E00A32"/>
    <w:rsid w:val="00E16180"/>
    <w:rsid w:val="00E22ACD"/>
    <w:rsid w:val="00E2676E"/>
    <w:rsid w:val="00E3344F"/>
    <w:rsid w:val="00E620B0"/>
    <w:rsid w:val="00E81B40"/>
    <w:rsid w:val="00E866A6"/>
    <w:rsid w:val="00EC52F1"/>
    <w:rsid w:val="00EE2078"/>
    <w:rsid w:val="00EF555B"/>
    <w:rsid w:val="00F027BB"/>
    <w:rsid w:val="00F11DCF"/>
    <w:rsid w:val="00F162EA"/>
    <w:rsid w:val="00F17676"/>
    <w:rsid w:val="00F25976"/>
    <w:rsid w:val="00F52D27"/>
    <w:rsid w:val="00F66959"/>
    <w:rsid w:val="00F83527"/>
    <w:rsid w:val="00FC3D80"/>
    <w:rsid w:val="00FD583F"/>
    <w:rsid w:val="00FD7488"/>
    <w:rsid w:val="00FF16B4"/>
    <w:rsid w:val="00FF2DA9"/>
    <w:rsid w:val="00FF74B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5FA31"/>
  <w15:docId w15:val="{E3095E83-4A16-4BAD-A4B2-12BCEFDB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0E4B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rsid w:val="000E4B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rsid w:val="000E4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tulo3Car">
    <w:name w:val="Título 3 Car"/>
    <w:basedOn w:val="Fuentedeprrafopredeter"/>
    <w:link w:val="Ttulo3"/>
    <w:uiPriority w:val="5"/>
    <w:semiHidden/>
    <w:rsid w:val="000E4BD9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tulo4Car">
    <w:name w:val="Título 4 Car"/>
    <w:basedOn w:val="Fuentedeprrafopredeter"/>
    <w:link w:val="Ttulo4"/>
    <w:rsid w:val="000E4BD9"/>
    <w:rPr>
      <w:rFonts w:ascii="Arial" w:eastAsia="Arial" w:hAnsi="Arial" w:cs="Arial"/>
      <w:b/>
      <w:lang w:val="es-AR" w:eastAsia="es-AR"/>
    </w:rPr>
  </w:style>
  <w:style w:type="character" w:customStyle="1" w:styleId="Ttulo5Car">
    <w:name w:val="Título 5 Car"/>
    <w:basedOn w:val="Fuentedeprrafopredeter"/>
    <w:link w:val="Ttulo5"/>
    <w:rsid w:val="000E4BD9"/>
    <w:rPr>
      <w:rFonts w:ascii="Arial" w:eastAsia="Arial" w:hAnsi="Arial" w:cs="Arial"/>
      <w:b/>
      <w:sz w:val="22"/>
      <w:szCs w:val="22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0E4BD9"/>
    <w:rPr>
      <w:rFonts w:ascii="Arial" w:eastAsia="Arial" w:hAnsi="Arial" w:cs="Arial"/>
      <w:b/>
      <w:sz w:val="20"/>
      <w:szCs w:val="20"/>
      <w:lang w:val="es-AR" w:eastAsia="es-AR"/>
    </w:rPr>
  </w:style>
  <w:style w:type="paragraph" w:customStyle="1" w:styleId="Normal1">
    <w:name w:val="Normal1"/>
    <w:rsid w:val="000E4BD9"/>
    <w:pPr>
      <w:widowControl w:val="0"/>
      <w:spacing w:after="0" w:line="360" w:lineRule="auto"/>
      <w:jc w:val="both"/>
    </w:pPr>
    <w:rPr>
      <w:rFonts w:ascii="Arial" w:eastAsia="Arial" w:hAnsi="Arial" w:cs="Arial"/>
      <w:sz w:val="18"/>
      <w:szCs w:val="18"/>
      <w:lang w:val="es-AR" w:eastAsia="es-AR"/>
    </w:rPr>
  </w:style>
  <w:style w:type="table" w:customStyle="1" w:styleId="TableNormal">
    <w:name w:val="Table Normal"/>
    <w:rsid w:val="000E4BD9"/>
    <w:pPr>
      <w:widowControl w:val="0"/>
      <w:spacing w:after="0" w:line="360" w:lineRule="auto"/>
      <w:jc w:val="both"/>
    </w:pPr>
    <w:rPr>
      <w:rFonts w:ascii="Arial" w:eastAsia="Arial" w:hAnsi="Arial" w:cs="Arial"/>
      <w:sz w:val="18"/>
      <w:szCs w:val="18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0E4B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4BD9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983449"/>
    <w:pPr>
      <w:ind w:left="720"/>
      <w:contextualSpacing/>
    </w:pPr>
  </w:style>
  <w:style w:type="character" w:customStyle="1" w:styleId="language">
    <w:name w:val="language"/>
    <w:basedOn w:val="Fuentedeprrafopredeter"/>
    <w:rsid w:val="0033436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362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3343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34362"/>
  </w:style>
  <w:style w:type="character" w:customStyle="1" w:styleId="hljs-builtin">
    <w:name w:val="hljs-built_in"/>
    <w:basedOn w:val="Fuentedeprrafopredeter"/>
    <w:rsid w:val="00334362"/>
  </w:style>
  <w:style w:type="character" w:customStyle="1" w:styleId="hljs-literal">
    <w:name w:val="hljs-literal"/>
    <w:basedOn w:val="Fuentedeprrafopredeter"/>
    <w:rsid w:val="00334362"/>
  </w:style>
  <w:style w:type="character" w:customStyle="1" w:styleId="hljs-number">
    <w:name w:val="hljs-number"/>
    <w:basedOn w:val="Fuentedeprrafopredeter"/>
    <w:rsid w:val="00334362"/>
  </w:style>
  <w:style w:type="character" w:customStyle="1" w:styleId="hljs-string">
    <w:name w:val="hljs-string"/>
    <w:basedOn w:val="Fuentedeprrafopredeter"/>
    <w:rsid w:val="0033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%20M.%20Bottini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5A1D55"/>
    <w:rsid w:val="00635EE7"/>
    <w:rsid w:val="009B0F2F"/>
    <w:rsid w:val="00AC13CB"/>
    <w:rsid w:val="00D37C55"/>
    <w:rsid w:val="00E249A4"/>
    <w:rsid w:val="00F83E72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3</TotalTime>
  <Pages>4</Pages>
  <Words>470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M. Bottini</dc:creator>
  <cp:keywords/>
  <cp:lastModifiedBy>Norberto Orlando</cp:lastModifiedBy>
  <cp:revision>3</cp:revision>
  <cp:lastPrinted>2020-07-14T17:24:00Z</cp:lastPrinted>
  <dcterms:created xsi:type="dcterms:W3CDTF">2021-09-05T22:40:00Z</dcterms:created>
  <dcterms:modified xsi:type="dcterms:W3CDTF">2021-09-16T20:55:00Z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825b89c4-10ef-4619-aae0-f7317c7587ef_Enabled">
    <vt:lpwstr>true</vt:lpwstr>
  </property>
  <property fmtid="{D5CDD505-2E9C-101B-9397-08002B2CF9AE}" pid="4" name="MSIP_Label_825b89c4-10ef-4619-aae0-f7317c7587ef_SetDate">
    <vt:lpwstr>2021-09-16T20:55:15Z</vt:lpwstr>
  </property>
  <property fmtid="{D5CDD505-2E9C-101B-9397-08002B2CF9AE}" pid="5" name="MSIP_Label_825b89c4-10ef-4619-aae0-f7317c7587ef_Method">
    <vt:lpwstr>Standard</vt:lpwstr>
  </property>
  <property fmtid="{D5CDD505-2E9C-101B-9397-08002B2CF9AE}" pid="6" name="MSIP_Label_825b89c4-10ef-4619-aae0-f7317c7587ef_Name">
    <vt:lpwstr>Información Privada</vt:lpwstr>
  </property>
  <property fmtid="{D5CDD505-2E9C-101B-9397-08002B2CF9AE}" pid="7" name="MSIP_Label_825b89c4-10ef-4619-aae0-f7317c7587ef_SiteId">
    <vt:lpwstr>59132fa3-6ab0-488a-a1b6-f8f96893d1b7</vt:lpwstr>
  </property>
  <property fmtid="{D5CDD505-2E9C-101B-9397-08002B2CF9AE}" pid="8" name="MSIP_Label_825b89c4-10ef-4619-aae0-f7317c7587ef_ActionId">
    <vt:lpwstr>27454f7f-229e-4fd7-bab6-5006b42c9578</vt:lpwstr>
  </property>
  <property fmtid="{D5CDD505-2E9C-101B-9397-08002B2CF9AE}" pid="9" name="MSIP_Label_825b89c4-10ef-4619-aae0-f7317c7587ef_ContentBits">
    <vt:lpwstr>2</vt:lpwstr>
  </property>
</Properties>
</file>