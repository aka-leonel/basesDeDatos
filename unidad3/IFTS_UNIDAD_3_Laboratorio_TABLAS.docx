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0B75C6" w:rsidP="00D70D02">
      <w:pPr>
        <w:rPr>
          <w:noProof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 wp14:anchorId="6E588DF7" wp14:editId="564B1D50">
            <wp:simplePos x="0" y="0"/>
            <wp:positionH relativeFrom="page">
              <wp:posOffset>-749300</wp:posOffset>
            </wp:positionH>
            <wp:positionV relativeFrom="page">
              <wp:posOffset>-342900</wp:posOffset>
            </wp:positionV>
            <wp:extent cx="11872521" cy="9353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204" cy="9354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07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9B742E" wp14:editId="22C4EE3E">
                <wp:simplePos x="0" y="0"/>
                <wp:positionH relativeFrom="column">
                  <wp:posOffset>-389644</wp:posOffset>
                </wp:positionH>
                <wp:positionV relativeFrom="page">
                  <wp:posOffset>723332</wp:posOffset>
                </wp:positionV>
                <wp:extent cx="3938905" cy="8338782"/>
                <wp:effectExtent l="0" t="0" r="4445" b="5715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3387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48FD7" id="Rectángulo 3" o:spid="_x0000_s1026" alt="rectángulo blanco para texto en portada" style="position:absolute;margin-left:-30.7pt;margin-top:56.95pt;width:310.15pt;height:656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 wp14:anchorId="2E81C4ED" wp14:editId="3D472CE0">
                      <wp:extent cx="3460456" cy="2292824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456" cy="22928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E604E" w:rsidRPr="002270D5" w:rsidRDefault="000B75C6" w:rsidP="00D077E9">
                                  <w:pPr>
                                    <w:pStyle w:val="Puesto"/>
                                    <w:spacing w:after="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bidi="es-ES"/>
                                    </w:rPr>
                                    <w:t xml:space="preserve">Administración de </w:t>
                                  </w:r>
                                  <w:r w:rsidR="00BE604E" w:rsidRPr="009A72E0">
                                    <w:rPr>
                                      <w:rFonts w:asciiTheme="minorHAnsi" w:hAnsiTheme="minorHAnsi" w:cstheme="minorHAnsi"/>
                                      <w:lang w:bidi="es-ES"/>
                                    </w:rPr>
                                    <w:t>Bases de Datos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2.5pt;height:18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" filled="f" stroked="f" strokeweight=".5pt">
                      <v:textbox>
                        <w:txbxContent>
                          <w:p w:rsidR="00BE604E" w:rsidRPr="002270D5" w:rsidRDefault="000B75C6" w:rsidP="00D077E9">
                            <w:pPr>
                              <w:pStyle w:val="Puesto"/>
                              <w:spacing w:after="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bidi="es-ES"/>
                              </w:rPr>
                              <w:t xml:space="preserve">Administración de </w:t>
                            </w:r>
                            <w:r w:rsidR="00BE604E" w:rsidRPr="009A72E0">
                              <w:rPr>
                                <w:rFonts w:asciiTheme="minorHAnsi" w:hAnsiTheme="minorHAnsi" w:cstheme="minorHAnsi"/>
                                <w:lang w:bidi="es-ES"/>
                              </w:rPr>
                              <w:t>Bases de Datos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DC7370">
        <w:trPr>
          <w:trHeight w:val="642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27561" w:rsidP="00AB02A7">
            <w:pPr>
              <w:rPr>
                <w:noProof/>
              </w:rPr>
            </w:pPr>
            <w:r>
              <w:rPr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 wp14:anchorId="50E8772F" wp14:editId="013115CD">
                      <wp:extent cx="3228229" cy="7951"/>
                      <wp:effectExtent l="19050" t="19050" r="29845" b="3048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8229" cy="7951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EC6FB5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5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F94459D406114C2F997B04D84E9BE129"/>
              </w:placeholder>
              <w15:appearance w15:val="hidden"/>
            </w:sdtPr>
            <w:sdtEndPr/>
            <w:sdtContent>
              <w:p w:rsidR="00D077E9" w:rsidRDefault="00A65781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 xml:space="preserve">Edicion </w:t>
                </w:r>
                <w:r w:rsidR="000B75C6" w:rsidRPr="00FF74B3">
                  <w:rPr>
                    <w:rStyle w:val="SubttuloCar"/>
                    <w:b w:val="0"/>
                    <w:lang w:bidi="es-ES"/>
                  </w:rPr>
                  <w:t>A</w:t>
                </w:r>
                <w:r w:rsidRPr="00A65781">
                  <w:rPr>
                    <w:rStyle w:val="SubttuloCar"/>
                    <w:b w:val="0"/>
                    <w:lang w:bidi="es-ES"/>
                  </w:rPr>
                  <w:t>GOSTO</w:t>
                </w:r>
                <w:r>
                  <w:rPr>
                    <w:noProof/>
                  </w:rPr>
                  <w:t xml:space="preserve"> 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t>20</w:t>
                </w:r>
                <w:r w:rsidR="00414626">
                  <w:rPr>
                    <w:rStyle w:val="SubttuloCar"/>
                    <w:b w:val="0"/>
                    <w:noProof/>
                    <w:lang w:bidi="es-ES"/>
                  </w:rPr>
                  <w:t>2</w:t>
                </w:r>
                <w:r w:rsidR="000B75C6">
                  <w:rPr>
                    <w:rStyle w:val="SubttuloCar"/>
                    <w:b w:val="0"/>
                    <w:noProof/>
                    <w:lang w:bidi="es-ES"/>
                  </w:rPr>
                  <w:t>1</w:t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s-AR" w:eastAsia="es-A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951630" cy="0"/>
                      <wp:effectExtent l="0" t="19050" r="29845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163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277178B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3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Pr="000B75C6" w:rsidRDefault="00340D07" w:rsidP="00AB02A7">
            <w:pPr>
              <w:rPr>
                <w:noProof/>
                <w:sz w:val="24"/>
                <w:szCs w:val="24"/>
              </w:rPr>
            </w:pPr>
            <w:sdt>
              <w:sdtPr>
                <w:rPr>
                  <w:noProof/>
                  <w:sz w:val="24"/>
                  <w:szCs w:val="24"/>
                </w:rPr>
                <w:id w:val="-1740469667"/>
                <w:placeholder>
                  <w:docPart w:val="05F641D0803241FD96EE8B094E8CB57C"/>
                </w:placeholder>
                <w15:appearance w15:val="hidden"/>
              </w:sdtPr>
              <w:sdtEndPr/>
              <w:sdtContent>
                <w:r w:rsidR="00414626" w:rsidRPr="000B75C6">
                  <w:rPr>
                    <w:noProof/>
                    <w:sz w:val="24"/>
                    <w:szCs w:val="24"/>
                  </w:rPr>
                  <w:t xml:space="preserve">Instituto </w:t>
                </w:r>
                <w:r w:rsidR="000B75C6" w:rsidRPr="000B75C6">
                  <w:rPr>
                    <w:noProof/>
                    <w:sz w:val="24"/>
                    <w:szCs w:val="24"/>
                  </w:rPr>
                  <w:t>de Formación Técnica Superior Nro. 11</w:t>
                </w:r>
              </w:sdtContent>
            </w:sdt>
          </w:p>
          <w:p w:rsidR="00D077E9" w:rsidRPr="000B75C6" w:rsidRDefault="00414626" w:rsidP="00AB02A7">
            <w:pPr>
              <w:rPr>
                <w:noProof/>
                <w:sz w:val="24"/>
                <w:szCs w:val="24"/>
              </w:rPr>
            </w:pPr>
            <w:r w:rsidRPr="000B75C6">
              <w:rPr>
                <w:noProof/>
                <w:sz w:val="24"/>
                <w:szCs w:val="24"/>
                <w:lang w:bidi="es-ES"/>
              </w:rPr>
              <w:t>Docente</w:t>
            </w:r>
            <w:r w:rsidR="00D077E9" w:rsidRPr="000B75C6">
              <w:rPr>
                <w:noProof/>
                <w:sz w:val="24"/>
                <w:szCs w:val="24"/>
                <w:lang w:bidi="es-ES"/>
              </w:rPr>
              <w:t xml:space="preserve">: </w:t>
            </w:r>
            <w:r w:rsidR="000B75C6" w:rsidRPr="000B75C6">
              <w:rPr>
                <w:noProof/>
                <w:sz w:val="24"/>
                <w:szCs w:val="24"/>
                <w:lang w:bidi="es-ES"/>
              </w:rPr>
              <w:t xml:space="preserve">Lic. </w:t>
            </w:r>
            <w:sdt>
              <w:sdtPr>
                <w:rPr>
                  <w:noProof/>
                  <w:sz w:val="24"/>
                  <w:szCs w:val="24"/>
                </w:rPr>
                <w:alias w:val="Su nombre"/>
                <w:tag w:val="Su nombre"/>
                <w:id w:val="-180584491"/>
                <w:placeholder>
                  <w:docPart w:val="E72C9CBAFF734B888F700D02E0D0DDF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9A72E0" w:rsidRPr="000B75C6">
                  <w:rPr>
                    <w:noProof/>
                    <w:sz w:val="24"/>
                    <w:szCs w:val="24"/>
                  </w:rPr>
                  <w:t xml:space="preserve">Norberto </w:t>
                </w:r>
                <w:r w:rsidR="000B75C6" w:rsidRPr="000B75C6">
                  <w:rPr>
                    <w:noProof/>
                    <w:sz w:val="24"/>
                    <w:szCs w:val="24"/>
                  </w:rPr>
                  <w:t xml:space="preserve">A. </w:t>
                </w:r>
                <w:r w:rsidR="009A72E0" w:rsidRPr="000B75C6">
                  <w:rPr>
                    <w:noProof/>
                    <w:sz w:val="24"/>
                    <w:szCs w:val="24"/>
                  </w:rPr>
                  <w:t>Orlando</w:t>
                </w:r>
              </w:sdtContent>
            </w:sdt>
          </w:p>
          <w:p w:rsidR="00D077E9" w:rsidRPr="00BE604E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A42AC0" w:rsidRDefault="00270F8F" w:rsidP="00A42AC0">
      <w:pPr>
        <w:spacing w:after="200"/>
        <w:rPr>
          <w:noProof/>
          <w:lang w:bidi="es-ES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page">
                  <wp:posOffset>-203200</wp:posOffset>
                </wp:positionH>
                <wp:positionV relativeFrom="page">
                  <wp:posOffset>8841740</wp:posOffset>
                </wp:positionV>
                <wp:extent cx="7760970" cy="18859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1885950"/>
                        </a:xfrm>
                        <a:prstGeom prst="rect">
                          <a:avLst/>
                        </a:prstGeom>
                        <a:solidFill>
                          <a:srgbClr val="246E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948A" id="Rectángulo 2" o:spid="_x0000_s1026" alt="rectángulo de color" style="position:absolute;margin-left:-16pt;margin-top:696.2pt;width:611.1pt;height:148.5pt;z-index:-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" fillcolor="#246e76" stroked="f" strokeweight="2pt">
                <w10:wrap anchorx="page"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:rsidR="006824D4" w:rsidRDefault="006824D4" w:rsidP="006824D4">
      <w:pPr>
        <w:pStyle w:val="Contenido"/>
        <w:jc w:val="both"/>
      </w:pPr>
    </w:p>
    <w:p w:rsidR="000B738B" w:rsidRPr="000E4BD9" w:rsidRDefault="000B738B" w:rsidP="000B738B">
      <w:pPr>
        <w:pStyle w:val="Ttulo1"/>
        <w:keepNext w:val="0"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inorHAnsi" w:eastAsiaTheme="minorEastAsia" w:hAnsiTheme="minorHAnsi" w:cstheme="minorBidi"/>
          <w:color w:val="082A75" w:themeColor="text2"/>
          <w:kern w:val="0"/>
          <w:sz w:val="28"/>
          <w:szCs w:val="22"/>
        </w:rPr>
      </w:pPr>
      <w:bookmarkStart w:id="0" w:name="_5xy79vuyp6zc" w:colFirst="0" w:colLast="0"/>
      <w:bookmarkStart w:id="1" w:name="_GoBack"/>
      <w:bookmarkEnd w:id="0"/>
      <w:bookmarkEnd w:id="1"/>
      <w:r>
        <w:rPr>
          <w:rFonts w:asciiTheme="minorHAnsi" w:eastAsiaTheme="minorEastAsia" w:hAnsiTheme="minorHAnsi" w:cstheme="minorBidi"/>
          <w:color w:val="082A75" w:themeColor="text2"/>
          <w:kern w:val="0"/>
          <w:sz w:val="28"/>
          <w:szCs w:val="22"/>
        </w:rPr>
        <w:t>Laboratorio Tablas</w:t>
      </w:r>
    </w:p>
    <w:p w:rsidR="000B738B" w:rsidRDefault="000B738B" w:rsidP="000B738B">
      <w:pPr>
        <w:pStyle w:val="Contenido"/>
      </w:pPr>
    </w:p>
    <w:p w:rsidR="000B738B" w:rsidRDefault="000B738B" w:rsidP="000B738B">
      <w:pPr>
        <w:pStyle w:val="Contenido"/>
      </w:pPr>
      <w:r>
        <w:t>CREAR EN EL DISCO C UN DIRECTORIO LLAMADO DATOS</w:t>
      </w:r>
    </w:p>
    <w:p w:rsidR="000B738B" w:rsidRDefault="000B738B" w:rsidP="000B738B">
      <w:pPr>
        <w:pStyle w:val="Contenido"/>
      </w:pPr>
    </w:p>
    <w:p w:rsidR="000B738B" w:rsidRDefault="000B738B" w:rsidP="000B738B">
      <w:pPr>
        <w:pStyle w:val="Contenido"/>
      </w:pPr>
      <w:r>
        <w:t xml:space="preserve">Crear una base de datos llamada BDEJEMPLO01 dentro de la carpeta DATOS </w:t>
      </w:r>
    </w:p>
    <w:p w:rsidR="000B738B" w:rsidRDefault="000B738B" w:rsidP="000B738B">
      <w:pPr>
        <w:pStyle w:val="Contenido"/>
      </w:pPr>
      <w:proofErr w:type="gramStart"/>
      <w:r>
        <w:t>con</w:t>
      </w:r>
      <w:proofErr w:type="gramEnd"/>
      <w:r>
        <w:t xml:space="preserve"> un tamaño inicial de 8 MB y un </w:t>
      </w:r>
      <w:proofErr w:type="spellStart"/>
      <w:r>
        <w:t>Maximo</w:t>
      </w:r>
      <w:proofErr w:type="spellEnd"/>
      <w:r>
        <w:t xml:space="preserve"> de 10 MB y un incremento de crecimiento del archivo de 1 MB El archivo de Log tiene que tener un tamaño inicial de 5 MB y un </w:t>
      </w:r>
      <w:proofErr w:type="spellStart"/>
      <w:r>
        <w:t>Maximo</w:t>
      </w:r>
      <w:proofErr w:type="spellEnd"/>
      <w:r>
        <w:t xml:space="preserve"> de 10 MB y un incremento de crecimiento del archivo de 10%</w:t>
      </w:r>
    </w:p>
    <w:p w:rsidR="000B738B" w:rsidRDefault="000B738B" w:rsidP="000B738B">
      <w:pPr>
        <w:pStyle w:val="Contenido"/>
      </w:pPr>
    </w:p>
    <w:p w:rsidR="000B738B" w:rsidRDefault="000B738B" w:rsidP="000B738B">
      <w:pPr>
        <w:pStyle w:val="Contenido"/>
      </w:pPr>
      <w:r>
        <w:t>1) Crear la tabla llamada prueba, dentro de la Base de datos BDEJEMPLO01</w:t>
      </w:r>
    </w:p>
    <w:p w:rsidR="000B738B" w:rsidRDefault="000B738B" w:rsidP="000B738B">
      <w:pPr>
        <w:pStyle w:val="Contenido"/>
      </w:pPr>
      <w:r>
        <w:t>Campos</w:t>
      </w:r>
    </w:p>
    <w:p w:rsidR="000B738B" w:rsidRDefault="000B738B" w:rsidP="000B738B">
      <w:pPr>
        <w:pStyle w:val="Contenido"/>
      </w:pPr>
      <w:proofErr w:type="spellStart"/>
      <w:r>
        <w:t>IdCodido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de longitud fija 4 que no admite nulos</w:t>
      </w:r>
    </w:p>
    <w:p w:rsidR="000B738B" w:rsidRDefault="000B738B" w:rsidP="000B738B">
      <w:pPr>
        <w:pStyle w:val="Contenido"/>
      </w:pPr>
      <w:r>
        <w:t xml:space="preserve">Nombre </w:t>
      </w:r>
      <w:proofErr w:type="spellStart"/>
      <w:r>
        <w:t>caracter</w:t>
      </w:r>
      <w:proofErr w:type="spellEnd"/>
      <w:r>
        <w:t xml:space="preserve"> de longitud variable 30 que no admite nulos</w:t>
      </w:r>
    </w:p>
    <w:p w:rsidR="000B738B" w:rsidRDefault="000B738B" w:rsidP="000B738B">
      <w:pPr>
        <w:pStyle w:val="Contenido"/>
      </w:pPr>
      <w:r>
        <w:t>Precio numero con dos decimales que no admite nulos.</w:t>
      </w:r>
    </w:p>
    <w:p w:rsidR="000B738B" w:rsidRDefault="000B738B" w:rsidP="000B738B">
      <w:pPr>
        <w:pStyle w:val="Contenido"/>
      </w:pPr>
      <w:r>
        <w:t xml:space="preserve">Edad que no </w:t>
      </w:r>
      <w:proofErr w:type="spellStart"/>
      <w:r>
        <w:t>adminte</w:t>
      </w:r>
      <w:proofErr w:type="spellEnd"/>
      <w:r>
        <w:t xml:space="preserve"> nulos.</w:t>
      </w:r>
    </w:p>
    <w:p w:rsidR="000B738B" w:rsidRDefault="000B738B" w:rsidP="000B738B">
      <w:pPr>
        <w:pStyle w:val="Contenido"/>
      </w:pPr>
    </w:p>
    <w:p w:rsidR="000B738B" w:rsidRDefault="000B738B" w:rsidP="000B738B">
      <w:pPr>
        <w:pStyle w:val="Contenido"/>
      </w:pPr>
      <w:r>
        <w:t>2) Crear el tipo de datos DNI que no admita valores NULOS</w:t>
      </w:r>
    </w:p>
    <w:p w:rsidR="000B738B" w:rsidRDefault="000B738B" w:rsidP="000B738B">
      <w:pPr>
        <w:pStyle w:val="Contenido"/>
      </w:pPr>
      <w:r>
        <w:t>Luego eliminarlo</w:t>
      </w:r>
    </w:p>
    <w:p w:rsidR="000B738B" w:rsidRDefault="000B738B" w:rsidP="000B738B">
      <w:pPr>
        <w:pStyle w:val="Contenido"/>
      </w:pPr>
    </w:p>
    <w:p w:rsidR="000B738B" w:rsidRDefault="000B738B" w:rsidP="000B738B">
      <w:pPr>
        <w:pStyle w:val="Contenido"/>
      </w:pPr>
      <w:r>
        <w:t xml:space="preserve">3) Crear el tipo de datos DNI que no admita valores NULOS </w:t>
      </w:r>
    </w:p>
    <w:p w:rsidR="000B738B" w:rsidRDefault="000B738B" w:rsidP="000B738B">
      <w:pPr>
        <w:pStyle w:val="Contenido"/>
      </w:pPr>
      <w:r>
        <w:t xml:space="preserve">Agregar a la tabla prueba un nuevo campo que sea </w:t>
      </w:r>
      <w:proofErr w:type="spellStart"/>
      <w:proofErr w:type="gramStart"/>
      <w:r>
        <w:t>numero</w:t>
      </w:r>
      <w:proofErr w:type="spellEnd"/>
      <w:proofErr w:type="gramEnd"/>
      <w:r>
        <w:t xml:space="preserve"> de documento</w:t>
      </w:r>
      <w:r w:rsidR="00D831B3">
        <w:t xml:space="preserve"> </w:t>
      </w:r>
      <w:r>
        <w:t>y usar el</w:t>
      </w:r>
      <w:r w:rsidR="00D831B3">
        <w:t xml:space="preserve"> t</w:t>
      </w:r>
      <w:r>
        <w:t xml:space="preserve">ipo de </w:t>
      </w:r>
      <w:r w:rsidR="00D831B3">
        <w:t>d</w:t>
      </w:r>
      <w:r>
        <w:t>ado creado</w:t>
      </w:r>
    </w:p>
    <w:p w:rsidR="00D831B3" w:rsidRDefault="00D831B3" w:rsidP="000B738B">
      <w:pPr>
        <w:pStyle w:val="Contenido"/>
      </w:pPr>
    </w:p>
    <w:p w:rsidR="00D831B3" w:rsidRDefault="00D831B3" w:rsidP="00D831B3">
      <w:pPr>
        <w:pStyle w:val="Contenido"/>
      </w:pPr>
      <w:r>
        <w:t>4) Crear una tabla llamado OPERADOR que contenga los siguientes campos</w:t>
      </w:r>
    </w:p>
    <w:p w:rsidR="00D831B3" w:rsidRDefault="00D831B3" w:rsidP="00D831B3">
      <w:pPr>
        <w:pStyle w:val="Contenido"/>
      </w:pPr>
      <w:r>
        <w:t xml:space="preserve">CODIGO </w:t>
      </w:r>
      <w:proofErr w:type="gramStart"/>
      <w:r>
        <w:t>C(</w:t>
      </w:r>
      <w:proofErr w:type="gramEnd"/>
      <w:r>
        <w:t>10),NOMBRES C(40),FECHAINGRESO, EDAD, MONTOTOTAL N(13,2).</w:t>
      </w:r>
    </w:p>
    <w:p w:rsidR="00D831B3" w:rsidRDefault="00D831B3" w:rsidP="00D831B3">
      <w:pPr>
        <w:pStyle w:val="Contenido"/>
      </w:pPr>
      <w:r>
        <w:t xml:space="preserve">Luego de creada añadir una columna llamada teléfono </w:t>
      </w:r>
      <w:proofErr w:type="gramStart"/>
      <w:r>
        <w:t>c(</w:t>
      </w:r>
      <w:proofErr w:type="gramEnd"/>
      <w:r>
        <w:t>20) sin restricción</w:t>
      </w:r>
    </w:p>
    <w:p w:rsidR="00D831B3" w:rsidRDefault="00D831B3" w:rsidP="00D831B3">
      <w:pPr>
        <w:pStyle w:val="Contenido"/>
      </w:pPr>
    </w:p>
    <w:p w:rsidR="00D831B3" w:rsidRDefault="00D831B3" w:rsidP="00D831B3">
      <w:pPr>
        <w:pStyle w:val="Contenido"/>
      </w:pPr>
      <w:r>
        <w:t>5) Crear la tabla Facturas dentro de la base de datos con el siguiente detalle:</w:t>
      </w:r>
    </w:p>
    <w:p w:rsidR="00D831B3" w:rsidRDefault="00D831B3" w:rsidP="00D831B3">
      <w:pPr>
        <w:pStyle w:val="Contenido"/>
      </w:pPr>
      <w:r>
        <w:tab/>
        <w:t xml:space="preserve">Letra </w:t>
      </w:r>
      <w:proofErr w:type="spellStart"/>
      <w:r>
        <w:t>char</w:t>
      </w:r>
      <w:proofErr w:type="spellEnd"/>
      <w:r>
        <w:t xml:space="preserve"> y PK</w:t>
      </w:r>
    </w:p>
    <w:p w:rsidR="00D831B3" w:rsidRDefault="00D831B3" w:rsidP="00D831B3">
      <w:pPr>
        <w:pStyle w:val="Contenido"/>
      </w:pPr>
      <w:r>
        <w:tab/>
        <w:t xml:space="preserve">Numero </w:t>
      </w:r>
      <w:proofErr w:type="spellStart"/>
      <w:r>
        <w:t>integer</w:t>
      </w:r>
      <w:proofErr w:type="spellEnd"/>
      <w:r>
        <w:t xml:space="preserve"> y PK</w:t>
      </w:r>
    </w:p>
    <w:p w:rsidR="00D831B3" w:rsidRDefault="00D831B3" w:rsidP="00D831B3">
      <w:pPr>
        <w:pStyle w:val="Contenido"/>
      </w:pPr>
      <w:r>
        <w:tab/>
        <w:t>Fecha date</w:t>
      </w:r>
    </w:p>
    <w:p w:rsidR="00D831B3" w:rsidRDefault="00D831B3" w:rsidP="00D831B3">
      <w:pPr>
        <w:pStyle w:val="Contenido"/>
      </w:pPr>
      <w:r>
        <w:tab/>
        <w:t>Monto decimal</w:t>
      </w:r>
    </w:p>
    <w:p w:rsidR="00D831B3" w:rsidRDefault="00D831B3" w:rsidP="00D831B3">
      <w:pPr>
        <w:pStyle w:val="Contenido"/>
      </w:pPr>
    </w:p>
    <w:p w:rsidR="00D831B3" w:rsidRDefault="00D831B3" w:rsidP="00D831B3">
      <w:pPr>
        <w:pStyle w:val="Contenido"/>
        <w:ind w:left="720"/>
      </w:pPr>
      <w:r>
        <w:t xml:space="preserve">PK significa </w:t>
      </w:r>
      <w:proofErr w:type="spellStart"/>
      <w:r>
        <w:t>Primary</w:t>
      </w:r>
      <w:proofErr w:type="spellEnd"/>
      <w:r>
        <w:t xml:space="preserve"> Key observar que se está declarando una clave primaria compuesta es decir (letra, código)</w:t>
      </w:r>
    </w:p>
    <w:p w:rsidR="00D831B3" w:rsidRDefault="00D831B3" w:rsidP="00D831B3">
      <w:pPr>
        <w:pStyle w:val="Contenido"/>
        <w:ind w:left="720"/>
      </w:pPr>
      <w:r>
        <w:lastRenderedPageBreak/>
        <w:t xml:space="preserve">Cada campo por sí solo no es clave, ni tampoco identifica al registro pero la suma de los dos </w:t>
      </w:r>
      <w:proofErr w:type="gramStart"/>
      <w:r>
        <w:t>forman</w:t>
      </w:r>
      <w:proofErr w:type="gramEnd"/>
      <w:r>
        <w:t xml:space="preserve"> la clave</w:t>
      </w:r>
    </w:p>
    <w:p w:rsidR="00D831B3" w:rsidRDefault="00D831B3" w:rsidP="00D831B3">
      <w:pPr>
        <w:pStyle w:val="Contenido"/>
      </w:pPr>
    </w:p>
    <w:p w:rsidR="00D831B3" w:rsidRDefault="00D831B3" w:rsidP="00D831B3">
      <w:pPr>
        <w:pStyle w:val="Contenido"/>
      </w:pPr>
      <w:r>
        <w:t xml:space="preserve">6) </w:t>
      </w:r>
      <w:r>
        <w:tab/>
        <w:t>Crear la tabla Artículos dentro de la base de datos con el siguiente detalle:</w:t>
      </w:r>
    </w:p>
    <w:p w:rsidR="00D831B3" w:rsidRDefault="00D831B3" w:rsidP="00D831B3">
      <w:pPr>
        <w:pStyle w:val="Contenido"/>
      </w:pPr>
      <w:r>
        <w:tab/>
      </w:r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 PK auto </w:t>
      </w:r>
      <w:proofErr w:type="spellStart"/>
      <w:r>
        <w:t>incrementeal</w:t>
      </w:r>
      <w:proofErr w:type="spellEnd"/>
      <w:r>
        <w:t xml:space="preserve"> que comience en 1 </w:t>
      </w:r>
    </w:p>
    <w:p w:rsidR="00D831B3" w:rsidRDefault="00D831B3" w:rsidP="00D831B3">
      <w:pPr>
        <w:pStyle w:val="Contenido"/>
      </w:pPr>
      <w:r>
        <w:tab/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D831B3" w:rsidRDefault="00D831B3" w:rsidP="00D831B3">
      <w:pPr>
        <w:pStyle w:val="Contenido"/>
      </w:pPr>
      <w:r>
        <w:tab/>
        <w:t>Precio decimal</w:t>
      </w:r>
    </w:p>
    <w:p w:rsidR="00D831B3" w:rsidRDefault="00D831B3" w:rsidP="00D831B3">
      <w:pPr>
        <w:pStyle w:val="Contenido"/>
      </w:pPr>
      <w:r>
        <w:tab/>
        <w:t xml:space="preserve">Stock </w:t>
      </w:r>
      <w:proofErr w:type="spellStart"/>
      <w:r>
        <w:t>integer</w:t>
      </w:r>
      <w:proofErr w:type="spellEnd"/>
    </w:p>
    <w:p w:rsidR="00D831B3" w:rsidRDefault="00D831B3" w:rsidP="00D831B3">
      <w:pPr>
        <w:pStyle w:val="Contenido"/>
      </w:pPr>
    </w:p>
    <w:p w:rsidR="00D831B3" w:rsidRDefault="00D831B3" w:rsidP="00D831B3">
      <w:pPr>
        <w:pStyle w:val="Contenido"/>
      </w:pPr>
      <w:r>
        <w:t xml:space="preserve">7) </w:t>
      </w:r>
      <w:r>
        <w:tab/>
        <w:t xml:space="preserve">A la tabla Facturas </w:t>
      </w:r>
    </w:p>
    <w:p w:rsidR="00D831B3" w:rsidRDefault="00D831B3" w:rsidP="00D831B3">
      <w:pPr>
        <w:pStyle w:val="Contenido"/>
      </w:pPr>
      <w:r>
        <w:tab/>
        <w:t xml:space="preserve">7.1) agregar un campo </w:t>
      </w:r>
      <w:proofErr w:type="spellStart"/>
      <w:r>
        <w:t>Observacion</w:t>
      </w:r>
      <w:proofErr w:type="spellEnd"/>
      <w:r>
        <w:t xml:space="preserve"> </w:t>
      </w:r>
      <w:proofErr w:type="gramStart"/>
      <w:r>
        <w:t>c(</w:t>
      </w:r>
      <w:proofErr w:type="gramEnd"/>
      <w:r>
        <w:t xml:space="preserve">100) </w:t>
      </w:r>
      <w:proofErr w:type="spellStart"/>
      <w:r>
        <w:t>null</w:t>
      </w:r>
      <w:proofErr w:type="spellEnd"/>
    </w:p>
    <w:p w:rsidR="00D831B3" w:rsidRDefault="00D831B3" w:rsidP="00D831B3">
      <w:pPr>
        <w:pStyle w:val="Contenido"/>
      </w:pPr>
      <w:r>
        <w:tab/>
        <w:t xml:space="preserve">7.2) modificar el tipo de dato a </w:t>
      </w:r>
      <w:proofErr w:type="gramStart"/>
      <w:r>
        <w:t>c(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D831B3" w:rsidRDefault="00D831B3" w:rsidP="00D831B3">
      <w:pPr>
        <w:pStyle w:val="Contenido"/>
      </w:pPr>
      <w:r>
        <w:tab/>
        <w:t xml:space="preserve">7.3) cambiar el nombre </w:t>
      </w:r>
      <w:proofErr w:type="spellStart"/>
      <w:r>
        <w:t>Observacion</w:t>
      </w:r>
      <w:proofErr w:type="spellEnd"/>
      <w:r>
        <w:t xml:space="preserve"> por </w:t>
      </w:r>
      <w:proofErr w:type="spellStart"/>
      <w:r>
        <w:t>descripcion</w:t>
      </w:r>
      <w:proofErr w:type="spellEnd"/>
    </w:p>
    <w:p w:rsidR="00D831B3" w:rsidRDefault="00D831B3" w:rsidP="00D831B3">
      <w:pPr>
        <w:pStyle w:val="Contenido"/>
      </w:pPr>
      <w:r>
        <w:tab/>
        <w:t>7.4) eliminar el campo descripción</w:t>
      </w:r>
    </w:p>
    <w:p w:rsidR="00D831B3" w:rsidRDefault="00D831B3" w:rsidP="00D831B3">
      <w:pPr>
        <w:pStyle w:val="Contenido"/>
      </w:pPr>
    </w:p>
    <w:p w:rsidR="00D831B3" w:rsidRDefault="00D831B3" w:rsidP="00D831B3">
      <w:pPr>
        <w:pStyle w:val="Contenido"/>
      </w:pPr>
      <w:r>
        <w:t>8) Dada las tabla cliente</w:t>
      </w:r>
    </w:p>
    <w:p w:rsidR="00D831B3" w:rsidRDefault="00D831B3" w:rsidP="00D831B3">
      <w:pPr>
        <w:pStyle w:val="Contenido"/>
      </w:pPr>
    </w:p>
    <w:p w:rsidR="00D831B3" w:rsidRPr="00CC2BAA" w:rsidRDefault="00D831B3" w:rsidP="00D831B3">
      <w:pPr>
        <w:pStyle w:val="Contenido"/>
        <w:rPr>
          <w:lang w:val="en-US"/>
        </w:rPr>
      </w:pPr>
      <w:r w:rsidRPr="00CC2BAA">
        <w:rPr>
          <w:lang w:val="en-US"/>
        </w:rPr>
        <w:t>CREATE TABLE Clientes (</w:t>
      </w:r>
    </w:p>
    <w:p w:rsidR="00D831B3" w:rsidRPr="00D831B3" w:rsidRDefault="00D831B3" w:rsidP="00D831B3">
      <w:pPr>
        <w:pStyle w:val="Contenido"/>
        <w:rPr>
          <w:lang w:val="en-US"/>
        </w:rPr>
      </w:pPr>
      <w:proofErr w:type="spellStart"/>
      <w:proofErr w:type="gramStart"/>
      <w:r w:rsidRPr="00D831B3">
        <w:rPr>
          <w:lang w:val="en-US"/>
        </w:rPr>
        <w:t>idCliente</w:t>
      </w:r>
      <w:proofErr w:type="spellEnd"/>
      <w:proofErr w:type="gramEnd"/>
      <w:r w:rsidRPr="00D831B3">
        <w:rPr>
          <w:lang w:val="en-US"/>
        </w:rPr>
        <w:t xml:space="preserve"> INT NOT NULL,</w:t>
      </w:r>
    </w:p>
    <w:p w:rsidR="00D831B3" w:rsidRPr="00CC2BAA" w:rsidRDefault="00D831B3" w:rsidP="00D831B3">
      <w:pPr>
        <w:pStyle w:val="Contenido"/>
        <w:rPr>
          <w:lang w:val="es-AR"/>
        </w:rPr>
      </w:pPr>
      <w:r w:rsidRPr="00CC2BAA">
        <w:rPr>
          <w:lang w:val="es-AR"/>
        </w:rPr>
        <w:t>nombre VARCHAR(100) NOT NULL,</w:t>
      </w:r>
    </w:p>
    <w:p w:rsidR="00D831B3" w:rsidRDefault="00D831B3" w:rsidP="00D831B3">
      <w:pPr>
        <w:pStyle w:val="Contenido"/>
      </w:pPr>
      <w:proofErr w:type="gramStart"/>
      <w:r>
        <w:t>apellido</w:t>
      </w:r>
      <w:proofErr w:type="gramEnd"/>
      <w:r>
        <w:t xml:space="preserve"> VARCHAR(100) NOT NULL,</w:t>
      </w:r>
    </w:p>
    <w:p w:rsidR="00D831B3" w:rsidRPr="00CC2BAA" w:rsidRDefault="00D831B3" w:rsidP="00D831B3">
      <w:pPr>
        <w:pStyle w:val="Contenido"/>
        <w:rPr>
          <w:lang w:val="en-US"/>
        </w:rPr>
      </w:pPr>
      <w:r w:rsidRPr="00CC2BAA">
        <w:rPr>
          <w:lang w:val="en-US"/>
        </w:rPr>
        <w:t>nroDocumento VARCHAR(11) NOT NULL,</w:t>
      </w:r>
    </w:p>
    <w:p w:rsidR="00D831B3" w:rsidRPr="00D831B3" w:rsidRDefault="00D831B3" w:rsidP="00D831B3">
      <w:pPr>
        <w:pStyle w:val="Contenido"/>
        <w:rPr>
          <w:lang w:val="en-US"/>
        </w:rPr>
      </w:pPr>
      <w:proofErr w:type="spellStart"/>
      <w:proofErr w:type="gramStart"/>
      <w:r w:rsidRPr="00D831B3">
        <w:rPr>
          <w:lang w:val="en-US"/>
        </w:rPr>
        <w:t>fechaCreacion</w:t>
      </w:r>
      <w:proofErr w:type="spellEnd"/>
      <w:proofErr w:type="gramEnd"/>
      <w:r>
        <w:rPr>
          <w:lang w:val="en-US"/>
        </w:rPr>
        <w:t xml:space="preserve"> </w:t>
      </w:r>
      <w:r w:rsidRPr="00D831B3">
        <w:rPr>
          <w:lang w:val="en-US"/>
        </w:rPr>
        <w:t xml:space="preserve">DATETIME NOT NULL, </w:t>
      </w:r>
    </w:p>
    <w:p w:rsidR="00D831B3" w:rsidRPr="00D831B3" w:rsidRDefault="00D831B3" w:rsidP="00D831B3">
      <w:pPr>
        <w:pStyle w:val="Contenido"/>
        <w:rPr>
          <w:lang w:val="en-US"/>
        </w:rPr>
      </w:pPr>
      <w:proofErr w:type="spellStart"/>
      <w:proofErr w:type="gramStart"/>
      <w:r w:rsidRPr="00D831B3">
        <w:rPr>
          <w:lang w:val="en-US"/>
        </w:rPr>
        <w:t>edad</w:t>
      </w:r>
      <w:proofErr w:type="spellEnd"/>
      <w:proofErr w:type="gramEnd"/>
      <w:r w:rsidRPr="00D831B3">
        <w:rPr>
          <w:lang w:val="en-US"/>
        </w:rPr>
        <w:t xml:space="preserve"> TINYINT NOT NULL</w:t>
      </w:r>
    </w:p>
    <w:p w:rsidR="00D831B3" w:rsidRDefault="00D831B3" w:rsidP="00D831B3">
      <w:pPr>
        <w:pStyle w:val="Contenido"/>
      </w:pPr>
      <w:r>
        <w:t>)</w:t>
      </w:r>
    </w:p>
    <w:p w:rsidR="00D831B3" w:rsidRDefault="00D831B3" w:rsidP="00D831B3">
      <w:pPr>
        <w:pStyle w:val="Contenido"/>
      </w:pPr>
    </w:p>
    <w:p w:rsidR="00D831B3" w:rsidRDefault="00D831B3" w:rsidP="00D831B3">
      <w:pPr>
        <w:pStyle w:val="Contenido"/>
      </w:pPr>
      <w:r>
        <w:t xml:space="preserve">8.1) Crear una </w:t>
      </w:r>
      <w:proofErr w:type="spellStart"/>
      <w:r>
        <w:t>restriccion</w:t>
      </w:r>
      <w:proofErr w:type="spellEnd"/>
      <w:r>
        <w:t xml:space="preserve"> de clave primaria para el campo </w:t>
      </w:r>
      <w:proofErr w:type="spellStart"/>
      <w:r>
        <w:t>idCliente</w:t>
      </w:r>
      <w:proofErr w:type="spellEnd"/>
    </w:p>
    <w:p w:rsidR="00D831B3" w:rsidRDefault="00D831B3" w:rsidP="00D831B3">
      <w:pPr>
        <w:pStyle w:val="Contenido"/>
      </w:pPr>
      <w:r>
        <w:t xml:space="preserve">8.2) Crear una </w:t>
      </w:r>
      <w:proofErr w:type="spellStart"/>
      <w:r>
        <w:t>restriccion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al campo </w:t>
      </w:r>
      <w:proofErr w:type="spellStart"/>
      <w:r>
        <w:t>nroDocumento</w:t>
      </w:r>
      <w:proofErr w:type="spellEnd"/>
    </w:p>
    <w:p w:rsidR="00D831B3" w:rsidRDefault="00D831B3" w:rsidP="00D831B3">
      <w:pPr>
        <w:pStyle w:val="Contenido"/>
      </w:pPr>
      <w:r>
        <w:t xml:space="preserve">8.3) Crear una </w:t>
      </w:r>
      <w:proofErr w:type="spellStart"/>
      <w:r>
        <w:t>restriccion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para que la edad no sea negativa</w:t>
      </w:r>
    </w:p>
    <w:p w:rsidR="00D831B3" w:rsidRDefault="00D831B3" w:rsidP="00D831B3">
      <w:pPr>
        <w:pStyle w:val="Contenido"/>
      </w:pPr>
      <w:r>
        <w:t xml:space="preserve">8.4) Crear una </w:t>
      </w:r>
      <w:proofErr w:type="spellStart"/>
      <w:r>
        <w:t>restriccion</w:t>
      </w:r>
      <w:proofErr w:type="spellEnd"/>
      <w:r>
        <w:t xml:space="preserve"> default para el campo </w:t>
      </w:r>
      <w:proofErr w:type="spellStart"/>
      <w:r>
        <w:t>fechaCreacion</w:t>
      </w:r>
      <w:proofErr w:type="spellEnd"/>
      <w:r>
        <w:t xml:space="preserve"> que sea la fecha del servidor (</w:t>
      </w:r>
      <w:proofErr w:type="gramStart"/>
      <w:r>
        <w:t>GETDATE(</w:t>
      </w:r>
      <w:proofErr w:type="gramEnd"/>
      <w:r>
        <w:t>))</w:t>
      </w:r>
    </w:p>
    <w:p w:rsidR="00D831B3" w:rsidRDefault="00D831B3" w:rsidP="00D831B3">
      <w:pPr>
        <w:pStyle w:val="Contenido"/>
      </w:pPr>
      <w:r>
        <w:t>8.5) Deshabilitar las restricciones creadas para edad</w:t>
      </w:r>
    </w:p>
    <w:p w:rsidR="00D831B3" w:rsidRDefault="00D831B3" w:rsidP="00D831B3">
      <w:pPr>
        <w:pStyle w:val="Contenido"/>
      </w:pPr>
    </w:p>
    <w:p w:rsidR="00D831B3" w:rsidRDefault="00D831B3" w:rsidP="00D831B3">
      <w:pPr>
        <w:pStyle w:val="Contenido"/>
      </w:pPr>
    </w:p>
    <w:p w:rsidR="00D831B3" w:rsidRDefault="00D831B3" w:rsidP="00D831B3">
      <w:pPr>
        <w:pStyle w:val="Contenido"/>
      </w:pPr>
    </w:p>
    <w:p w:rsidR="00D831B3" w:rsidRDefault="00D831B3" w:rsidP="00D831B3">
      <w:pPr>
        <w:pStyle w:val="Contenido"/>
      </w:pPr>
      <w:r w:rsidRPr="00D831B3">
        <w:t xml:space="preserve">9) Agregar el campo </w:t>
      </w:r>
      <w:proofErr w:type="spellStart"/>
      <w:r w:rsidRPr="00D831B3">
        <w:t>idCliente</w:t>
      </w:r>
      <w:proofErr w:type="spellEnd"/>
      <w:r w:rsidRPr="00D831B3">
        <w:t xml:space="preserve"> a la tabla de facturas y crear una </w:t>
      </w:r>
      <w:proofErr w:type="spellStart"/>
      <w:r w:rsidRPr="00D831B3">
        <w:t>restriccion</w:t>
      </w:r>
      <w:proofErr w:type="spellEnd"/>
      <w:r w:rsidRPr="00D831B3">
        <w:t xml:space="preserve"> FK</w:t>
      </w:r>
    </w:p>
    <w:p w:rsidR="00D831B3" w:rsidRDefault="00D831B3" w:rsidP="00D831B3">
      <w:pPr>
        <w:pStyle w:val="Contenido"/>
      </w:pPr>
    </w:p>
    <w:p w:rsidR="00D831B3" w:rsidRDefault="00D831B3" w:rsidP="00D831B3">
      <w:pPr>
        <w:pStyle w:val="Contenido"/>
      </w:pPr>
      <w:r w:rsidRPr="00D831B3">
        <w:lastRenderedPageBreak/>
        <w:t>10) Eliminar las tablas y luego la base de datos</w:t>
      </w:r>
    </w:p>
    <w:sectPr w:rsidR="00D831B3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D07" w:rsidRDefault="00340D07">
      <w:r>
        <w:separator/>
      </w:r>
    </w:p>
    <w:p w:rsidR="00340D07" w:rsidRDefault="00340D07"/>
  </w:endnote>
  <w:endnote w:type="continuationSeparator" w:id="0">
    <w:p w:rsidR="00340D07" w:rsidRDefault="00340D07">
      <w:r>
        <w:continuationSeparator/>
      </w:r>
    </w:p>
    <w:p w:rsidR="00340D07" w:rsidRDefault="00340D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>
      <w:rPr>
        <w:rStyle w:val="Carcterdecontenido"/>
        <w:noProof w:val="0"/>
        <w:color w:val="FFFFFF" w:themeColor="background1"/>
        <w:sz w:val="20"/>
        <w:szCs w:val="20"/>
      </w:rPr>
    </w:sdtEndPr>
    <w:sdtContent>
      <w:p w:rsidR="00BE604E" w:rsidRPr="000B75C6" w:rsidRDefault="00BE604E" w:rsidP="002270D5">
        <w:pPr>
          <w:pStyle w:val="Piedepgina"/>
          <w:rPr>
            <w:rStyle w:val="Carcterdecontenido"/>
            <w:color w:val="FFFFFF" w:themeColor="background1"/>
            <w:sz w:val="20"/>
            <w:szCs w:val="20"/>
          </w:rPr>
        </w:pPr>
        <w:r w:rsidRPr="000B75C6">
          <w:rPr>
            <w:rStyle w:val="Carcterdecontenido"/>
            <w:b w:val="0"/>
            <w:noProof/>
            <w:color w:val="FFFFFF" w:themeColor="background1"/>
            <w:sz w:val="20"/>
            <w:szCs w:val="20"/>
            <w:lang w:val="es-AR" w:eastAsia="es-AR"/>
          </w:rPr>
          <w:drawing>
            <wp:anchor distT="0" distB="0" distL="114300" distR="114300" simplePos="0" relativeHeight="251661312" behindDoc="1" locked="0" layoutInCell="1" allowOverlap="1" wp14:anchorId="5CF7B125" wp14:editId="2553B3DB">
              <wp:simplePos x="0" y="0"/>
              <wp:positionH relativeFrom="margin">
                <wp:posOffset>-805180</wp:posOffset>
              </wp:positionH>
              <wp:positionV relativeFrom="paragraph">
                <wp:posOffset>-30480</wp:posOffset>
              </wp:positionV>
              <wp:extent cx="8011235" cy="1374869"/>
              <wp:effectExtent l="0" t="0" r="8890" b="0"/>
              <wp:wrapNone/>
              <wp:docPr id="14" name="Imagen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11235" cy="13748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B75C6">
          <w:rPr>
            <w:rStyle w:val="Carcterdecontenido"/>
            <w:b w:val="0"/>
            <w:color w:val="FFFFFF" w:themeColor="background1"/>
            <w:sz w:val="20"/>
            <w:szCs w:val="20"/>
          </w:rPr>
          <w:t xml:space="preserve">Administración de Bases de Datos </w:t>
        </w:r>
        <w:r w:rsidR="000B75C6">
          <w:rPr>
            <w:rStyle w:val="Carcterdecontenido"/>
            <w:b w:val="0"/>
            <w:color w:val="FFFFFF" w:themeColor="background1"/>
            <w:sz w:val="20"/>
            <w:szCs w:val="20"/>
          </w:rPr>
          <w:tab/>
        </w:r>
        <w:r>
          <w:rPr>
            <w:noProof/>
          </w:rPr>
          <w:t xml:space="preserve"> </w:t>
        </w:r>
        <w:r>
          <w:rPr>
            <w:noProof/>
          </w:rPr>
          <w:tab/>
        </w:r>
        <w:r>
          <w:rPr>
            <w:noProof/>
          </w:rPr>
          <w:tab/>
          <w:t xml:space="preserve">    </w:t>
        </w:r>
        <w:r w:rsidRPr="00AD33B4">
          <w:rPr>
            <w:rStyle w:val="Carcterdecontenido"/>
            <w:b w:val="0"/>
            <w:color w:val="FFFFFF" w:themeColor="background1"/>
          </w:rPr>
          <w:t>|</w:t>
        </w:r>
        <w:r w:rsidR="000B75C6" w:rsidRPr="000B75C6">
          <w:rPr>
            <w:rStyle w:val="Carcterdecontenido"/>
            <w:color w:val="FFFFFF" w:themeColor="background1"/>
            <w:sz w:val="20"/>
            <w:szCs w:val="20"/>
          </w:rPr>
          <w:t>Instituto de Formación Técnica Superior Nro</w:t>
        </w:r>
        <w:r w:rsidR="000B75C6">
          <w:rPr>
            <w:rStyle w:val="Carcterdecontenido"/>
            <w:color w:val="FFFFFF" w:themeColor="background1"/>
            <w:sz w:val="20"/>
            <w:szCs w:val="20"/>
          </w:rPr>
          <w:t>.</w:t>
        </w:r>
        <w:r w:rsidR="000B75C6" w:rsidRPr="000B75C6">
          <w:rPr>
            <w:rStyle w:val="Carcterdecontenido"/>
            <w:color w:val="FFFFFF" w:themeColor="background1"/>
            <w:sz w:val="20"/>
            <w:szCs w:val="20"/>
          </w:rPr>
          <w:t xml:space="preserve"> 11</w:t>
        </w:r>
        <w:r w:rsidRPr="000B75C6">
          <w:rPr>
            <w:rStyle w:val="Carcterdecontenido"/>
            <w:color w:val="FFFFFF" w:themeColor="background1"/>
            <w:sz w:val="20"/>
            <w:szCs w:val="20"/>
          </w:rPr>
          <w:tab/>
        </w:r>
        <w:r>
          <w:rPr>
            <w:rStyle w:val="Carcterdecontenido"/>
            <w:color w:val="FFFFFF" w:themeColor="background1"/>
          </w:rPr>
          <w:t xml:space="preserve">       </w:t>
        </w:r>
        <w:r w:rsidRPr="000B75C6">
          <w:rPr>
            <w:rStyle w:val="Carcterdecontenido"/>
            <w:color w:val="FFFFFF" w:themeColor="background1"/>
            <w:sz w:val="20"/>
            <w:szCs w:val="20"/>
          </w:rPr>
          <w:fldChar w:fldCharType="begin"/>
        </w:r>
        <w:r w:rsidRPr="000B75C6">
          <w:rPr>
            <w:rStyle w:val="Carcterdecontenido"/>
            <w:color w:val="FFFFFF" w:themeColor="background1"/>
            <w:sz w:val="20"/>
            <w:szCs w:val="20"/>
          </w:rPr>
          <w:instrText xml:space="preserve"> PAGE   \* MERGEFORMAT </w:instrText>
        </w:r>
        <w:r w:rsidRPr="000B75C6">
          <w:rPr>
            <w:rStyle w:val="Carcterdecontenido"/>
            <w:color w:val="FFFFFF" w:themeColor="background1"/>
            <w:sz w:val="20"/>
            <w:szCs w:val="20"/>
          </w:rPr>
          <w:fldChar w:fldCharType="separate"/>
        </w:r>
        <w:r w:rsidR="00CC2BAA">
          <w:rPr>
            <w:rStyle w:val="Carcterdecontenido"/>
            <w:noProof/>
            <w:color w:val="FFFFFF" w:themeColor="background1"/>
            <w:sz w:val="20"/>
            <w:szCs w:val="20"/>
          </w:rPr>
          <w:t>1</w:t>
        </w:r>
        <w:r w:rsidRPr="000B75C6">
          <w:rPr>
            <w:rStyle w:val="Carcterdecontenido"/>
            <w:color w:val="FFFFFF" w:themeColor="background1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D07" w:rsidRDefault="00340D07">
      <w:r>
        <w:separator/>
      </w:r>
    </w:p>
    <w:p w:rsidR="00340D07" w:rsidRDefault="00340D07"/>
  </w:footnote>
  <w:footnote w:type="continuationSeparator" w:id="0">
    <w:p w:rsidR="00340D07" w:rsidRDefault="00340D07">
      <w:r>
        <w:continuationSeparator/>
      </w:r>
    </w:p>
    <w:p w:rsidR="00340D07" w:rsidRDefault="00340D0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04E" w:rsidRDefault="00BE604E" w:rsidP="00D077E9">
    <w:pPr>
      <w:pStyle w:val="Encabezado"/>
      <w:rPr>
        <w:noProof/>
      </w:rPr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-908259</wp:posOffset>
          </wp:positionH>
          <wp:positionV relativeFrom="paragraph">
            <wp:posOffset>13648</wp:posOffset>
          </wp:positionV>
          <wp:extent cx="7938979" cy="682388"/>
          <wp:effectExtent l="0" t="0" r="5080" b="381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3029" cy="684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E604E" w:rsidRDefault="000B75C6" w:rsidP="0098657E">
    <w:pPr>
      <w:pStyle w:val="Contenido"/>
      <w:tabs>
        <w:tab w:val="center" w:pos="5017"/>
        <w:tab w:val="left" w:pos="8576"/>
      </w:tabs>
      <w:rPr>
        <w:noProof/>
        <w:color w:val="FFFFFF" w:themeColor="background1"/>
      </w:rPr>
    </w:pPr>
    <w:r>
      <w:rPr>
        <w:noProof/>
        <w:color w:val="FFFFFF" w:themeColor="background1"/>
      </w:rPr>
      <w:t>Administración de</w:t>
    </w:r>
    <w:r w:rsidR="00BE604E" w:rsidRPr="009A72E0">
      <w:rPr>
        <w:noProof/>
        <w:color w:val="FFFFFF" w:themeColor="background1"/>
      </w:rPr>
      <w:t xml:space="preserve"> Bases de Datos</w:t>
    </w:r>
    <w:r w:rsidR="00BE604E">
      <w:rPr>
        <w:noProof/>
        <w:color w:val="FFFFFF" w:themeColor="background1"/>
      </w:rPr>
      <w:tab/>
    </w:r>
  </w:p>
  <w:p w:rsidR="00BE604E" w:rsidRDefault="00BE604E" w:rsidP="0098657E">
    <w:pPr>
      <w:pStyle w:val="Contenido"/>
      <w:tabs>
        <w:tab w:val="center" w:pos="5017"/>
        <w:tab w:val="left" w:pos="8576"/>
      </w:tabs>
      <w:rPr>
        <w:noProof/>
        <w:color w:val="FFFFFF" w:themeColor="background1"/>
      </w:rPr>
    </w:pPr>
  </w:p>
  <w:p w:rsidR="00BE604E" w:rsidRPr="0098657E" w:rsidRDefault="00BE604E" w:rsidP="0098657E">
    <w:pPr>
      <w:pStyle w:val="Contenido"/>
      <w:jc w:val="center"/>
      <w:rPr>
        <w:noProof/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11F5"/>
    <w:multiLevelType w:val="hybridMultilevel"/>
    <w:tmpl w:val="17FA5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87D6F"/>
    <w:multiLevelType w:val="hybridMultilevel"/>
    <w:tmpl w:val="D682CF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62A5C"/>
    <w:multiLevelType w:val="hybridMultilevel"/>
    <w:tmpl w:val="978C74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96ACA"/>
    <w:multiLevelType w:val="hybridMultilevel"/>
    <w:tmpl w:val="F61EA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B6364"/>
    <w:multiLevelType w:val="hybridMultilevel"/>
    <w:tmpl w:val="A22AA7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50A28"/>
    <w:multiLevelType w:val="hybridMultilevel"/>
    <w:tmpl w:val="B1C0B1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443B2"/>
    <w:multiLevelType w:val="hybridMultilevel"/>
    <w:tmpl w:val="76AAB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23CEF"/>
    <w:multiLevelType w:val="hybridMultilevel"/>
    <w:tmpl w:val="AB92A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0290D"/>
    <w:multiLevelType w:val="hybridMultilevel"/>
    <w:tmpl w:val="2A4612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1420F"/>
    <w:multiLevelType w:val="hybridMultilevel"/>
    <w:tmpl w:val="0ECE54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431B9D"/>
    <w:multiLevelType w:val="hybridMultilevel"/>
    <w:tmpl w:val="136E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B323F"/>
    <w:multiLevelType w:val="hybridMultilevel"/>
    <w:tmpl w:val="A91AC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437C4B"/>
    <w:multiLevelType w:val="hybridMultilevel"/>
    <w:tmpl w:val="5CE4FE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DF52EE"/>
    <w:multiLevelType w:val="hybridMultilevel"/>
    <w:tmpl w:val="5826FE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1A0E38"/>
    <w:multiLevelType w:val="hybridMultilevel"/>
    <w:tmpl w:val="48D0D7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B066DB"/>
    <w:multiLevelType w:val="hybridMultilevel"/>
    <w:tmpl w:val="74F8C7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850923"/>
    <w:multiLevelType w:val="hybridMultilevel"/>
    <w:tmpl w:val="637C06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3B3B4F"/>
    <w:multiLevelType w:val="hybridMultilevel"/>
    <w:tmpl w:val="140C89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462BA4"/>
    <w:multiLevelType w:val="hybridMultilevel"/>
    <w:tmpl w:val="41B2C7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E023F9"/>
    <w:multiLevelType w:val="hybridMultilevel"/>
    <w:tmpl w:val="C8D2D09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950A28"/>
    <w:multiLevelType w:val="hybridMultilevel"/>
    <w:tmpl w:val="7A9E96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AE36B5"/>
    <w:multiLevelType w:val="hybridMultilevel"/>
    <w:tmpl w:val="FF70F3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2787C"/>
    <w:multiLevelType w:val="hybridMultilevel"/>
    <w:tmpl w:val="EA4864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15"/>
  </w:num>
  <w:num w:numId="5">
    <w:abstractNumId w:val="8"/>
  </w:num>
  <w:num w:numId="6">
    <w:abstractNumId w:val="18"/>
  </w:num>
  <w:num w:numId="7">
    <w:abstractNumId w:val="1"/>
  </w:num>
  <w:num w:numId="8">
    <w:abstractNumId w:val="17"/>
  </w:num>
  <w:num w:numId="9">
    <w:abstractNumId w:val="9"/>
  </w:num>
  <w:num w:numId="10">
    <w:abstractNumId w:val="11"/>
  </w:num>
  <w:num w:numId="11">
    <w:abstractNumId w:val="5"/>
  </w:num>
  <w:num w:numId="12">
    <w:abstractNumId w:val="2"/>
  </w:num>
  <w:num w:numId="13">
    <w:abstractNumId w:val="0"/>
  </w:num>
  <w:num w:numId="14">
    <w:abstractNumId w:val="10"/>
  </w:num>
  <w:num w:numId="15">
    <w:abstractNumId w:val="6"/>
  </w:num>
  <w:num w:numId="16">
    <w:abstractNumId w:val="16"/>
  </w:num>
  <w:num w:numId="17">
    <w:abstractNumId w:val="12"/>
  </w:num>
  <w:num w:numId="18">
    <w:abstractNumId w:val="21"/>
  </w:num>
  <w:num w:numId="19">
    <w:abstractNumId w:val="13"/>
  </w:num>
  <w:num w:numId="20">
    <w:abstractNumId w:val="20"/>
  </w:num>
  <w:num w:numId="21">
    <w:abstractNumId w:val="3"/>
  </w:num>
  <w:num w:numId="22">
    <w:abstractNumId w:val="22"/>
  </w:num>
  <w:num w:numId="23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A4"/>
    <w:rsid w:val="0002482E"/>
    <w:rsid w:val="00050324"/>
    <w:rsid w:val="00056E50"/>
    <w:rsid w:val="000747A0"/>
    <w:rsid w:val="00086E75"/>
    <w:rsid w:val="000A0150"/>
    <w:rsid w:val="000B4CBF"/>
    <w:rsid w:val="000B738B"/>
    <w:rsid w:val="000B75C6"/>
    <w:rsid w:val="000E4BD9"/>
    <w:rsid w:val="000E63C9"/>
    <w:rsid w:val="000F2F51"/>
    <w:rsid w:val="001117D0"/>
    <w:rsid w:val="00130E9D"/>
    <w:rsid w:val="00150A6D"/>
    <w:rsid w:val="00185B35"/>
    <w:rsid w:val="00193AFD"/>
    <w:rsid w:val="001A346E"/>
    <w:rsid w:val="001D31DF"/>
    <w:rsid w:val="001F2BC8"/>
    <w:rsid w:val="001F57A1"/>
    <w:rsid w:val="001F5F6B"/>
    <w:rsid w:val="002270D5"/>
    <w:rsid w:val="00243EBC"/>
    <w:rsid w:val="00246A35"/>
    <w:rsid w:val="00270F8F"/>
    <w:rsid w:val="00284348"/>
    <w:rsid w:val="002D5D01"/>
    <w:rsid w:val="002F51F5"/>
    <w:rsid w:val="00312137"/>
    <w:rsid w:val="0031409B"/>
    <w:rsid w:val="00330359"/>
    <w:rsid w:val="0033127F"/>
    <w:rsid w:val="00334362"/>
    <w:rsid w:val="0033762F"/>
    <w:rsid w:val="00340D07"/>
    <w:rsid w:val="003555CE"/>
    <w:rsid w:val="00360494"/>
    <w:rsid w:val="00366C7E"/>
    <w:rsid w:val="00384EA3"/>
    <w:rsid w:val="003954FF"/>
    <w:rsid w:val="003A1123"/>
    <w:rsid w:val="003A39A1"/>
    <w:rsid w:val="003C2191"/>
    <w:rsid w:val="003D3863"/>
    <w:rsid w:val="004110DE"/>
    <w:rsid w:val="00414626"/>
    <w:rsid w:val="004377A5"/>
    <w:rsid w:val="0044085A"/>
    <w:rsid w:val="004B21A5"/>
    <w:rsid w:val="004E5FEE"/>
    <w:rsid w:val="005026F9"/>
    <w:rsid w:val="005037F0"/>
    <w:rsid w:val="005137AF"/>
    <w:rsid w:val="005166B5"/>
    <w:rsid w:val="00516A86"/>
    <w:rsid w:val="005275F6"/>
    <w:rsid w:val="0053414B"/>
    <w:rsid w:val="00572102"/>
    <w:rsid w:val="00596F12"/>
    <w:rsid w:val="005F1BB0"/>
    <w:rsid w:val="006315CE"/>
    <w:rsid w:val="00646B1F"/>
    <w:rsid w:val="00656C4D"/>
    <w:rsid w:val="006824D4"/>
    <w:rsid w:val="006A0F1E"/>
    <w:rsid w:val="006C7F29"/>
    <w:rsid w:val="006E5716"/>
    <w:rsid w:val="007302B3"/>
    <w:rsid w:val="00730733"/>
    <w:rsid w:val="007309A6"/>
    <w:rsid w:val="00730E3A"/>
    <w:rsid w:val="00736AAF"/>
    <w:rsid w:val="00765B2A"/>
    <w:rsid w:val="007753FE"/>
    <w:rsid w:val="00783A34"/>
    <w:rsid w:val="007B3E04"/>
    <w:rsid w:val="007C6B52"/>
    <w:rsid w:val="007D16C5"/>
    <w:rsid w:val="00807105"/>
    <w:rsid w:val="008107C9"/>
    <w:rsid w:val="008368C2"/>
    <w:rsid w:val="00862FE4"/>
    <w:rsid w:val="0086389A"/>
    <w:rsid w:val="0087605E"/>
    <w:rsid w:val="008941AE"/>
    <w:rsid w:val="008B1FEE"/>
    <w:rsid w:val="00903C32"/>
    <w:rsid w:val="0090570F"/>
    <w:rsid w:val="00916B16"/>
    <w:rsid w:val="009173B9"/>
    <w:rsid w:val="0093335D"/>
    <w:rsid w:val="0093613E"/>
    <w:rsid w:val="00943026"/>
    <w:rsid w:val="00965BC7"/>
    <w:rsid w:val="00966B81"/>
    <w:rsid w:val="00977F79"/>
    <w:rsid w:val="00983449"/>
    <w:rsid w:val="0098657E"/>
    <w:rsid w:val="00996AB9"/>
    <w:rsid w:val="009A72E0"/>
    <w:rsid w:val="009C7720"/>
    <w:rsid w:val="009D02A4"/>
    <w:rsid w:val="00A1754F"/>
    <w:rsid w:val="00A23AFA"/>
    <w:rsid w:val="00A31B3E"/>
    <w:rsid w:val="00A42AC0"/>
    <w:rsid w:val="00A532F3"/>
    <w:rsid w:val="00A65781"/>
    <w:rsid w:val="00A707A3"/>
    <w:rsid w:val="00A8489E"/>
    <w:rsid w:val="00A94AA2"/>
    <w:rsid w:val="00AB02A7"/>
    <w:rsid w:val="00AC29F3"/>
    <w:rsid w:val="00AD33B4"/>
    <w:rsid w:val="00B115D0"/>
    <w:rsid w:val="00B231E5"/>
    <w:rsid w:val="00B60F03"/>
    <w:rsid w:val="00B828AB"/>
    <w:rsid w:val="00B85658"/>
    <w:rsid w:val="00BB7725"/>
    <w:rsid w:val="00BC43E6"/>
    <w:rsid w:val="00BE604E"/>
    <w:rsid w:val="00C02B87"/>
    <w:rsid w:val="00C108FB"/>
    <w:rsid w:val="00C4086D"/>
    <w:rsid w:val="00CA1896"/>
    <w:rsid w:val="00CB5B28"/>
    <w:rsid w:val="00CC2BAA"/>
    <w:rsid w:val="00CF5371"/>
    <w:rsid w:val="00D0323A"/>
    <w:rsid w:val="00D04FB0"/>
    <w:rsid w:val="00D0559F"/>
    <w:rsid w:val="00D064B5"/>
    <w:rsid w:val="00D077E9"/>
    <w:rsid w:val="00D27561"/>
    <w:rsid w:val="00D42CB7"/>
    <w:rsid w:val="00D5413D"/>
    <w:rsid w:val="00D570A9"/>
    <w:rsid w:val="00D70D02"/>
    <w:rsid w:val="00D770C7"/>
    <w:rsid w:val="00D831B3"/>
    <w:rsid w:val="00D86945"/>
    <w:rsid w:val="00D90290"/>
    <w:rsid w:val="00DB4A4B"/>
    <w:rsid w:val="00DC706A"/>
    <w:rsid w:val="00DC7370"/>
    <w:rsid w:val="00DD152F"/>
    <w:rsid w:val="00DE213F"/>
    <w:rsid w:val="00DF027C"/>
    <w:rsid w:val="00E00A32"/>
    <w:rsid w:val="00E16180"/>
    <w:rsid w:val="00E22ACD"/>
    <w:rsid w:val="00E2676E"/>
    <w:rsid w:val="00E620B0"/>
    <w:rsid w:val="00E81B40"/>
    <w:rsid w:val="00E866A6"/>
    <w:rsid w:val="00EC52F1"/>
    <w:rsid w:val="00EE2078"/>
    <w:rsid w:val="00EF555B"/>
    <w:rsid w:val="00F027BB"/>
    <w:rsid w:val="00F11DCF"/>
    <w:rsid w:val="00F162EA"/>
    <w:rsid w:val="00F17676"/>
    <w:rsid w:val="00F25976"/>
    <w:rsid w:val="00F52D27"/>
    <w:rsid w:val="00F66959"/>
    <w:rsid w:val="00F83527"/>
    <w:rsid w:val="00FD583F"/>
    <w:rsid w:val="00FD7488"/>
    <w:rsid w:val="00FF16B4"/>
    <w:rsid w:val="00FF2DA9"/>
    <w:rsid w:val="00FF74B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095E83-4A16-4BAD-A4B2-12BCEFDB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E4B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0E4B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rsid w:val="000E4BD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rsid w:val="000E4B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Ttulo3Car">
    <w:name w:val="Título 3 Car"/>
    <w:basedOn w:val="Fuentedeprrafopredeter"/>
    <w:link w:val="Ttulo3"/>
    <w:uiPriority w:val="5"/>
    <w:semiHidden/>
    <w:rsid w:val="000E4BD9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customStyle="1" w:styleId="Ttulo4Car">
    <w:name w:val="Título 4 Car"/>
    <w:basedOn w:val="Fuentedeprrafopredeter"/>
    <w:link w:val="Ttulo4"/>
    <w:rsid w:val="000E4BD9"/>
    <w:rPr>
      <w:rFonts w:ascii="Arial" w:eastAsia="Arial" w:hAnsi="Arial" w:cs="Arial"/>
      <w:b/>
      <w:lang w:val="es-AR" w:eastAsia="es-AR"/>
    </w:rPr>
  </w:style>
  <w:style w:type="character" w:customStyle="1" w:styleId="Ttulo5Car">
    <w:name w:val="Título 5 Car"/>
    <w:basedOn w:val="Fuentedeprrafopredeter"/>
    <w:link w:val="Ttulo5"/>
    <w:rsid w:val="000E4BD9"/>
    <w:rPr>
      <w:rFonts w:ascii="Arial" w:eastAsia="Arial" w:hAnsi="Arial" w:cs="Arial"/>
      <w:b/>
      <w:sz w:val="22"/>
      <w:szCs w:val="22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0E4BD9"/>
    <w:rPr>
      <w:rFonts w:ascii="Arial" w:eastAsia="Arial" w:hAnsi="Arial" w:cs="Arial"/>
      <w:b/>
      <w:sz w:val="20"/>
      <w:szCs w:val="20"/>
      <w:lang w:val="es-AR" w:eastAsia="es-AR"/>
    </w:rPr>
  </w:style>
  <w:style w:type="paragraph" w:customStyle="1" w:styleId="Normal1">
    <w:name w:val="Normal1"/>
    <w:rsid w:val="000E4BD9"/>
    <w:pPr>
      <w:widowControl w:val="0"/>
      <w:spacing w:after="0" w:line="360" w:lineRule="auto"/>
      <w:jc w:val="both"/>
    </w:pPr>
    <w:rPr>
      <w:rFonts w:ascii="Arial" w:eastAsia="Arial" w:hAnsi="Arial" w:cs="Arial"/>
      <w:sz w:val="18"/>
      <w:szCs w:val="18"/>
      <w:lang w:val="es-AR" w:eastAsia="es-AR"/>
    </w:rPr>
  </w:style>
  <w:style w:type="table" w:customStyle="1" w:styleId="TableNormal">
    <w:name w:val="Table Normal"/>
    <w:rsid w:val="000E4BD9"/>
    <w:pPr>
      <w:widowControl w:val="0"/>
      <w:spacing w:after="0" w:line="360" w:lineRule="auto"/>
      <w:jc w:val="both"/>
    </w:pPr>
    <w:rPr>
      <w:rFonts w:ascii="Arial" w:eastAsia="Arial" w:hAnsi="Arial" w:cs="Arial"/>
      <w:sz w:val="18"/>
      <w:szCs w:val="18"/>
      <w:lang w:val="es-AR"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E4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0E4BD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E4BD9"/>
    <w:rPr>
      <w:color w:val="3592CF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983449"/>
    <w:pPr>
      <w:ind w:left="720"/>
      <w:contextualSpacing/>
    </w:pPr>
  </w:style>
  <w:style w:type="character" w:customStyle="1" w:styleId="language">
    <w:name w:val="language"/>
    <w:basedOn w:val="Fuentedeprrafopredeter"/>
    <w:rsid w:val="0033436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4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4362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33436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334362"/>
  </w:style>
  <w:style w:type="character" w:customStyle="1" w:styleId="hljs-builtin">
    <w:name w:val="hljs-built_in"/>
    <w:basedOn w:val="Fuentedeprrafopredeter"/>
    <w:rsid w:val="00334362"/>
  </w:style>
  <w:style w:type="character" w:customStyle="1" w:styleId="hljs-literal">
    <w:name w:val="hljs-literal"/>
    <w:basedOn w:val="Fuentedeprrafopredeter"/>
    <w:rsid w:val="00334362"/>
  </w:style>
  <w:style w:type="character" w:customStyle="1" w:styleId="hljs-number">
    <w:name w:val="hljs-number"/>
    <w:basedOn w:val="Fuentedeprrafopredeter"/>
    <w:rsid w:val="00334362"/>
  </w:style>
  <w:style w:type="character" w:customStyle="1" w:styleId="hljs-string">
    <w:name w:val="hljs-string"/>
    <w:basedOn w:val="Fuentedeprrafopredeter"/>
    <w:rsid w:val="00334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%20M.%20Bottini\AppData\Roaming\Microsoft\Plantilla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4459D406114C2F997B04D84E9BE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20D9-9756-4E4B-B986-400DBA0C9603}"/>
      </w:docPartPr>
      <w:docPartBody>
        <w:p w:rsidR="009B0F2F" w:rsidRDefault="00635EE7">
          <w:pPr>
            <w:pStyle w:val="F94459D406114C2F997B04D84E9BE129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julio 14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05F641D0803241FD96EE8B094E8CB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93D95-F1E1-40F7-80D8-AA6D052DA530}"/>
      </w:docPartPr>
      <w:docPartBody>
        <w:p w:rsidR="009B0F2F" w:rsidRDefault="00635EE7">
          <w:pPr>
            <w:pStyle w:val="05F641D0803241FD96EE8B094E8CB57C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E72C9CBAFF734B888F700D02E0D0D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526E1-072E-4D1B-BD85-4F9320D774B2}"/>
      </w:docPartPr>
      <w:docPartBody>
        <w:p w:rsidR="009B0F2F" w:rsidRDefault="00635EE7">
          <w:pPr>
            <w:pStyle w:val="E72C9CBAFF734B888F700D02E0D0DDFF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E7"/>
    <w:rsid w:val="00111649"/>
    <w:rsid w:val="001E1076"/>
    <w:rsid w:val="003D6EF5"/>
    <w:rsid w:val="00517147"/>
    <w:rsid w:val="0056107D"/>
    <w:rsid w:val="00635EE7"/>
    <w:rsid w:val="00983991"/>
    <w:rsid w:val="009B0F2F"/>
    <w:rsid w:val="00AC13CB"/>
    <w:rsid w:val="00D37C55"/>
    <w:rsid w:val="00E249A4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F94459D406114C2F997B04D84E9BE129">
    <w:name w:val="F94459D406114C2F997B04D84E9BE129"/>
  </w:style>
  <w:style w:type="paragraph" w:customStyle="1" w:styleId="05F641D0803241FD96EE8B094E8CB57C">
    <w:name w:val="05F641D0803241FD96EE8B094E8CB57C"/>
  </w:style>
  <w:style w:type="paragraph" w:customStyle="1" w:styleId="E72C9CBAFF734B888F700D02E0D0DDFF">
    <w:name w:val="E72C9CBAFF734B888F700D02E0D0DDFF"/>
  </w:style>
  <w:style w:type="paragraph" w:customStyle="1" w:styleId="84FA4CA90D844DBAB994525913C0324B">
    <w:name w:val="84FA4CA90D844DBAB994525913C0324B"/>
  </w:style>
  <w:style w:type="paragraph" w:customStyle="1" w:styleId="93F61EF446074F8C9403856AF8DA02C8">
    <w:name w:val="93F61EF446074F8C9403856AF8DA02C8"/>
  </w:style>
  <w:style w:type="paragraph" w:customStyle="1" w:styleId="6E40530B41E54A23BC6DF48EC37D6200">
    <w:name w:val="6E40530B41E54A23BC6DF48EC37D6200"/>
  </w:style>
  <w:style w:type="paragraph" w:customStyle="1" w:styleId="73CFF968A75D40B09DF03A2E007C056A">
    <w:name w:val="73CFF968A75D40B09DF03A2E007C056A"/>
  </w:style>
  <w:style w:type="paragraph" w:customStyle="1" w:styleId="5E275268E0A74D39A5D375B7EED06E0B">
    <w:name w:val="5E275268E0A74D39A5D375B7EED06E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Norberto A. Orlando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</TotalTime>
  <Pages>4</Pages>
  <Words>416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Claudio M. Bottini</dc:creator>
  <cp:keywords/>
  <cp:lastModifiedBy>fabri.batman1@gmail.com</cp:lastModifiedBy>
  <cp:revision>2</cp:revision>
  <cp:lastPrinted>2020-07-14T17:24:00Z</cp:lastPrinted>
  <dcterms:created xsi:type="dcterms:W3CDTF">2021-09-05T22:41:00Z</dcterms:created>
  <dcterms:modified xsi:type="dcterms:W3CDTF">2021-09-05T22:41:00Z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