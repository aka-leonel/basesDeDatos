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EE2078" w:rsidP="00D70D02">
      <w:pPr>
        <w:rPr>
          <w:noProof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-389644</wp:posOffset>
                </wp:positionH>
                <wp:positionV relativeFrom="page">
                  <wp:posOffset>723332</wp:posOffset>
                </wp:positionV>
                <wp:extent cx="3938905" cy="8338782"/>
                <wp:effectExtent l="0" t="0" r="4445" b="5715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3387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ABB1E09" id="Rectángulo 3" o:spid="_x0000_s1026" alt="rectángulo blanco para texto en portada" style="position:absolute;margin-left:-30.7pt;margin-top:56.95pt;width:310.15pt;height:656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" fillcolor="white [3212]" stroked="f" strokeweight="2pt">
                <w10:wrap anchory="page"/>
              </v:rect>
            </w:pict>
          </mc:Fallback>
        </mc:AlternateContent>
      </w:r>
      <w:r w:rsidR="000F2F51">
        <w:rPr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page">
              <wp:posOffset>-750523</wp:posOffset>
            </wp:positionH>
            <wp:positionV relativeFrom="page">
              <wp:posOffset>-340673</wp:posOffset>
            </wp:positionV>
            <wp:extent cx="11872913" cy="918494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2913" cy="9184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 wp14:anchorId="2E81C4ED" wp14:editId="3D472CE0">
                      <wp:extent cx="3460456" cy="2292824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456" cy="22928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B41D7" w:rsidRPr="002270D5" w:rsidRDefault="00BB41D7" w:rsidP="00D077E9">
                                  <w:pPr>
                                    <w:pStyle w:val="Puesto"/>
                                    <w:spacing w:after="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bidi="es-ES"/>
                                    </w:rPr>
                                    <w:t>Administración</w:t>
                                  </w:r>
                                  <w:r w:rsidRPr="009A72E0">
                                    <w:rPr>
                                      <w:rFonts w:asciiTheme="minorHAnsi" w:hAnsiTheme="minorHAnsi" w:cstheme="minorHAnsi"/>
                                      <w:lang w:bidi="es-ES"/>
                                    </w:rPr>
                                    <w:t xml:space="preserve"> Base de Datos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2.5pt;height:18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" filled="f" stroked="f" strokeweight=".5pt">
                      <v:textbox>
                        <w:txbxContent>
                          <w:p w:rsidR="00BB41D7" w:rsidRPr="002270D5" w:rsidRDefault="00BB41D7" w:rsidP="00D077E9">
                            <w:pPr>
                              <w:pStyle w:val="Puesto"/>
                              <w:spacing w:after="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bidi="es-ES"/>
                              </w:rPr>
                              <w:t>Administración</w:t>
                            </w:r>
                            <w:r w:rsidRPr="009A72E0">
                              <w:rPr>
                                <w:rFonts w:asciiTheme="minorHAnsi" w:hAnsiTheme="minorHAnsi" w:cstheme="minorHAnsi"/>
                                <w:lang w:bidi="es-ES"/>
                              </w:rPr>
                              <w:t xml:space="preserve"> Base de Datos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DC7370">
        <w:trPr>
          <w:trHeight w:val="642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27561" w:rsidP="00AB02A7">
            <w:pPr>
              <w:rPr>
                <w:noProof/>
              </w:rPr>
            </w:pPr>
            <w:r>
              <w:rPr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 wp14:anchorId="50E8772F" wp14:editId="013115CD">
                      <wp:extent cx="3228229" cy="7951"/>
                      <wp:effectExtent l="19050" t="19050" r="29845" b="3048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8229" cy="7951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6914E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5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F94459D406114C2F997B04D84E9BE129"/>
              </w:placeholder>
              <w15:appearance w15:val="hidden"/>
            </w:sdtPr>
            <w:sdtEndPr/>
            <w:sdtContent>
              <w:p w:rsidR="00D077E9" w:rsidRDefault="00A65781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 xml:space="preserve">Edicion </w:t>
                </w:r>
                <w:r w:rsidRPr="00A65781">
                  <w:rPr>
                    <w:rStyle w:val="SubttuloCar"/>
                    <w:b w:val="0"/>
                    <w:lang w:bidi="es-ES"/>
                  </w:rPr>
                  <w:t>AGOSTO</w:t>
                </w:r>
                <w:r>
                  <w:rPr>
                    <w:noProof/>
                  </w:rPr>
                  <w:t xml:space="preserve"> 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t>20</w:t>
                </w:r>
                <w:r w:rsidR="00414626">
                  <w:rPr>
                    <w:rStyle w:val="SubttuloCar"/>
                    <w:b w:val="0"/>
                    <w:noProof/>
                    <w:lang w:bidi="es-ES"/>
                  </w:rPr>
                  <w:t>2</w:t>
                </w:r>
                <w:r w:rsidR="00BB41D7">
                  <w:rPr>
                    <w:rStyle w:val="SubttuloCar"/>
                    <w:b w:val="0"/>
                    <w:noProof/>
                    <w:lang w:bidi="es-ES"/>
                  </w:rPr>
                  <w:t>1</w:t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s-AR" w:eastAsia="es-A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951630" cy="0"/>
                      <wp:effectExtent l="0" t="19050" r="29845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163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277178B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3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BB41D7" w:rsidRPr="000B75C6" w:rsidRDefault="002E018D" w:rsidP="00BB41D7">
            <w:pPr>
              <w:rPr>
                <w:noProof/>
                <w:sz w:val="24"/>
                <w:szCs w:val="24"/>
              </w:rPr>
            </w:pPr>
            <w:sdt>
              <w:sdtPr>
                <w:rPr>
                  <w:noProof/>
                  <w:sz w:val="24"/>
                  <w:szCs w:val="24"/>
                </w:rPr>
                <w:id w:val="-1740469667"/>
                <w:placeholder>
                  <w:docPart w:val="A78335BB703A4D409BECA366CCACEBEB"/>
                </w:placeholder>
                <w15:appearance w15:val="hidden"/>
              </w:sdtPr>
              <w:sdtEndPr/>
              <w:sdtContent>
                <w:r w:rsidR="00BB41D7" w:rsidRPr="000B75C6">
                  <w:rPr>
                    <w:noProof/>
                    <w:sz w:val="24"/>
                    <w:szCs w:val="24"/>
                  </w:rPr>
                  <w:t>Instituto de Formación Técnica Superior Nro. 11</w:t>
                </w:r>
              </w:sdtContent>
            </w:sdt>
          </w:p>
          <w:p w:rsidR="00BB41D7" w:rsidRPr="000B75C6" w:rsidRDefault="00BB41D7" w:rsidP="00BB41D7">
            <w:pPr>
              <w:rPr>
                <w:noProof/>
                <w:sz w:val="24"/>
                <w:szCs w:val="24"/>
              </w:rPr>
            </w:pPr>
            <w:r w:rsidRPr="000B75C6">
              <w:rPr>
                <w:noProof/>
                <w:sz w:val="24"/>
                <w:szCs w:val="24"/>
                <w:lang w:bidi="es-ES"/>
              </w:rPr>
              <w:t xml:space="preserve">Docente: Lic. </w:t>
            </w:r>
            <w:sdt>
              <w:sdtPr>
                <w:rPr>
                  <w:noProof/>
                  <w:sz w:val="24"/>
                  <w:szCs w:val="24"/>
                </w:rPr>
                <w:alias w:val="Su nombre"/>
                <w:tag w:val="Su nombre"/>
                <w:id w:val="-180584491"/>
                <w:placeholder>
                  <w:docPart w:val="4442928BF8F64DF6AB7D0401109D254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noProof/>
                    <w:sz w:val="24"/>
                    <w:szCs w:val="24"/>
                  </w:rPr>
                  <w:t>Norberto Orlando</w:t>
                </w:r>
              </w:sdtContent>
            </w:sdt>
          </w:p>
          <w:p w:rsidR="00D077E9" w:rsidRPr="00D86945" w:rsidRDefault="00BB41D7" w:rsidP="00BB41D7">
            <w:pPr>
              <w:rPr>
                <w:noProof/>
                <w:sz w:val="10"/>
                <w:szCs w:val="10"/>
              </w:rPr>
            </w:pPr>
            <w:r w:rsidRPr="00D967AC">
              <w:rPr>
                <w:noProof/>
                <w:lang w:val="es-AR" w:eastAsia="es-AR"/>
              </w:rPr>
              <w:t xml:space="preserve"> </w:t>
            </w:r>
          </w:p>
        </w:tc>
      </w:tr>
    </w:tbl>
    <w:p w:rsidR="00A42AC0" w:rsidRDefault="00270F8F" w:rsidP="00A42AC0">
      <w:pPr>
        <w:spacing w:after="200"/>
        <w:rPr>
          <w:noProof/>
          <w:lang w:bidi="es-ES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page">
                  <wp:align>right</wp:align>
                </wp:positionH>
                <wp:positionV relativeFrom="page">
                  <wp:posOffset>6669490</wp:posOffset>
                </wp:positionV>
                <wp:extent cx="7760970" cy="4060493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60493"/>
                        </a:xfrm>
                        <a:prstGeom prst="rect">
                          <a:avLst/>
                        </a:prstGeom>
                        <a:solidFill>
                          <a:srgbClr val="246E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FA38080" id="Rectángulo 2" o:spid="_x0000_s1026" alt="rectángulo de color" style="position:absolute;margin-left:559.9pt;margin-top:525.15pt;width:611.1pt;height:319.7pt;z-index:-25165721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" fillcolor="#246e76" stroked="f" strokeweight="2pt">
                <w10:wrap anchorx="page"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:rsidR="006824D4" w:rsidRDefault="006824D4" w:rsidP="006824D4">
      <w:pPr>
        <w:pStyle w:val="Contenido"/>
        <w:jc w:val="both"/>
      </w:pPr>
    </w:p>
    <w:p w:rsidR="006824D4" w:rsidRPr="006C7F29" w:rsidRDefault="00C07C42" w:rsidP="006824D4">
      <w:pPr>
        <w:pStyle w:val="Contenido"/>
        <w:jc w:val="both"/>
        <w:rPr>
          <w:b/>
        </w:rPr>
      </w:pPr>
      <w:r>
        <w:rPr>
          <w:b/>
        </w:rPr>
        <w:t xml:space="preserve">Laboratorio Modelo Entidad-Relación </w:t>
      </w:r>
    </w:p>
    <w:p w:rsidR="006824D4" w:rsidRDefault="006824D4" w:rsidP="006824D4">
      <w:pPr>
        <w:pStyle w:val="Contenido"/>
        <w:jc w:val="both"/>
      </w:pPr>
    </w:p>
    <w:p w:rsidR="00DC7370" w:rsidRDefault="00DC7370" w:rsidP="00DC7370">
      <w:pPr>
        <w:pStyle w:val="Contenido"/>
      </w:pPr>
    </w:p>
    <w:p w:rsidR="006824D4" w:rsidRDefault="006824D4" w:rsidP="006824D4">
      <w:pPr>
        <w:pStyle w:val="Contenido"/>
      </w:pPr>
      <w:r>
        <w:t xml:space="preserve">Al finalizar la clase será capaz de </w:t>
      </w:r>
    </w:p>
    <w:p w:rsidR="000E4BD9" w:rsidRDefault="000E4BD9" w:rsidP="00DC7370">
      <w:pPr>
        <w:pStyle w:val="Contenido"/>
      </w:pPr>
    </w:p>
    <w:p w:rsidR="005F15BB" w:rsidRDefault="005F15BB" w:rsidP="005F15BB">
      <w:pPr>
        <w:pStyle w:val="Contenido"/>
      </w:pPr>
      <w:r>
        <w:t>1) A partir del siguiente enunciado se desea realiza el modelo entidad-relación.</w:t>
      </w:r>
    </w:p>
    <w:p w:rsidR="005F15BB" w:rsidRDefault="005F15BB" w:rsidP="005F15BB">
      <w:pPr>
        <w:pStyle w:val="Contenido"/>
      </w:pPr>
    </w:p>
    <w:p w:rsidR="005F15BB" w:rsidRDefault="005F15BB" w:rsidP="005F15BB">
      <w:pPr>
        <w:pStyle w:val="Contenido"/>
      </w:pPr>
      <w:r>
        <w:t>Una empresa vende productos a varios clientes. Se necesita conocer los datos</w:t>
      </w:r>
    </w:p>
    <w:p w:rsidR="005F15BB" w:rsidRDefault="005F15BB" w:rsidP="005F15BB">
      <w:pPr>
        <w:pStyle w:val="Contenido"/>
      </w:pPr>
      <w:r>
        <w:t>personales de los clientes (nombre, apellidos, dni, dirección y fecha de nacimiento). Cada producto tiene un nombre y un código, así como un precio unitario. Un cliente puede comprar varios productos a la empresa, y un mismo producto puede ser comprado por varios clientes.</w:t>
      </w:r>
    </w:p>
    <w:p w:rsidR="005F15BB" w:rsidRDefault="005F15BB" w:rsidP="005F15BB">
      <w:pPr>
        <w:pStyle w:val="Contenido"/>
      </w:pPr>
      <w:r>
        <w:t>Los productos son suministrados por diferentes proveedores. Se debe tener en cuenta que un producto sólo puede ser suministrado por un proveedor, y que un proveedor puede suministrar diferentes productos. De cada proveedor se desea conocer el NIF, nombre y dirección.</w:t>
      </w:r>
    </w:p>
    <w:p w:rsidR="005F15BB" w:rsidRDefault="005F15BB" w:rsidP="005F15BB">
      <w:pPr>
        <w:pStyle w:val="Contenido"/>
      </w:pPr>
    </w:p>
    <w:p w:rsidR="005F15BB" w:rsidRPr="005F15BB" w:rsidRDefault="005F15BB" w:rsidP="005F15BB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bookmarkStart w:id="0" w:name="_5xy79vuyp6zc" w:colFirst="0" w:colLast="0"/>
      <w:bookmarkEnd w:id="0"/>
      <w:r>
        <w:rPr>
          <w:b w:val="0"/>
          <w:lang w:val="es-AR"/>
        </w:rPr>
        <w:t xml:space="preserve">2) </w:t>
      </w:r>
      <w:r w:rsidRPr="005F15BB">
        <w:rPr>
          <w:b w:val="0"/>
          <w:lang w:val="es-AR"/>
        </w:rPr>
        <w:t>A partir del siguiente enunciado se desea realizar el modelo entidad-relación.</w:t>
      </w:r>
    </w:p>
    <w:p w:rsidR="005F15BB" w:rsidRPr="005F15BB" w:rsidRDefault="005F15BB" w:rsidP="005F15BB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5F15BB">
        <w:rPr>
          <w:b w:val="0"/>
          <w:lang w:val="es-AR"/>
        </w:rPr>
        <w:t>Se desea informatizar la gestión de una empresa de transportes que reparte paquetes</w:t>
      </w:r>
      <w:r>
        <w:rPr>
          <w:b w:val="0"/>
          <w:lang w:val="es-AR"/>
        </w:rPr>
        <w:t xml:space="preserve"> </w:t>
      </w:r>
      <w:r w:rsidRPr="005F15BB">
        <w:rPr>
          <w:b w:val="0"/>
          <w:lang w:val="es-AR"/>
        </w:rPr>
        <w:t xml:space="preserve">por toda </w:t>
      </w:r>
      <w:r>
        <w:rPr>
          <w:b w:val="0"/>
          <w:lang w:val="es-AR"/>
        </w:rPr>
        <w:t>Argentina</w:t>
      </w:r>
      <w:r w:rsidRPr="005F15BB">
        <w:rPr>
          <w:b w:val="0"/>
          <w:lang w:val="es-AR"/>
        </w:rPr>
        <w:t>. Los encargados de llevar los paquetes son los camioneros, de los que</w:t>
      </w:r>
      <w:r>
        <w:rPr>
          <w:b w:val="0"/>
          <w:lang w:val="es-AR"/>
        </w:rPr>
        <w:t xml:space="preserve"> </w:t>
      </w:r>
      <w:r w:rsidRPr="005F15BB">
        <w:rPr>
          <w:b w:val="0"/>
          <w:lang w:val="es-AR"/>
        </w:rPr>
        <w:t>se quiere guardar el dni, nombre, teléfono, dirección, salario y población en la que vive.</w:t>
      </w:r>
    </w:p>
    <w:p w:rsidR="005F15BB" w:rsidRPr="005F15BB" w:rsidRDefault="005F15BB" w:rsidP="005F15BB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5F15BB">
        <w:rPr>
          <w:b w:val="0"/>
          <w:lang w:val="es-AR"/>
        </w:rPr>
        <w:t>De los paquetes transportados interesa conocer el código de paquete, descripción,</w:t>
      </w:r>
    </w:p>
    <w:p w:rsidR="005F15BB" w:rsidRPr="005F15BB" w:rsidRDefault="005F15BB" w:rsidP="005F15BB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5F15BB">
        <w:rPr>
          <w:b w:val="0"/>
          <w:lang w:val="es-AR"/>
        </w:rPr>
        <w:t>destino y dirección del destinatario. Un camionero distribuye muchos paquetes, y un</w:t>
      </w:r>
      <w:r>
        <w:rPr>
          <w:b w:val="0"/>
          <w:lang w:val="es-AR"/>
        </w:rPr>
        <w:t xml:space="preserve"> </w:t>
      </w:r>
      <w:r w:rsidRPr="005F15BB">
        <w:rPr>
          <w:b w:val="0"/>
          <w:lang w:val="es-AR"/>
        </w:rPr>
        <w:t>paquete sólo puede ser distribuido por un camionero.</w:t>
      </w:r>
    </w:p>
    <w:p w:rsidR="005F15BB" w:rsidRPr="005F15BB" w:rsidRDefault="005F15BB" w:rsidP="005F15BB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5F15BB">
        <w:rPr>
          <w:b w:val="0"/>
          <w:lang w:val="es-AR"/>
        </w:rPr>
        <w:t>De las provincias a las que llegan los paquetes interesa guardar el código de provincia y</w:t>
      </w:r>
    </w:p>
    <w:p w:rsidR="005F15BB" w:rsidRPr="005F15BB" w:rsidRDefault="005F15BB" w:rsidP="005F15BB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5F15BB">
        <w:rPr>
          <w:b w:val="0"/>
          <w:lang w:val="es-AR"/>
        </w:rPr>
        <w:t>el nombre. Un paquete sólo puede llegar a una provincia. Sin embargo, a una provincia</w:t>
      </w:r>
    </w:p>
    <w:p w:rsidR="005F15BB" w:rsidRPr="005F15BB" w:rsidRDefault="005F15BB" w:rsidP="005F15BB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5F15BB">
        <w:rPr>
          <w:b w:val="0"/>
          <w:lang w:val="es-AR"/>
        </w:rPr>
        <w:t>pueden llegar varios paquetes.</w:t>
      </w:r>
    </w:p>
    <w:p w:rsidR="005F15BB" w:rsidRDefault="005F15BB" w:rsidP="005F15BB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5F15BB">
        <w:rPr>
          <w:b w:val="0"/>
          <w:lang w:val="es-AR"/>
        </w:rPr>
        <w:t>De los camiones que llevan los camioneros, interesa conocer la matrícula, modelo, tipo</w:t>
      </w:r>
      <w:r>
        <w:rPr>
          <w:b w:val="0"/>
          <w:lang w:val="es-AR"/>
        </w:rPr>
        <w:t xml:space="preserve"> </w:t>
      </w:r>
      <w:r w:rsidRPr="005F15BB">
        <w:rPr>
          <w:b w:val="0"/>
          <w:lang w:val="es-AR"/>
        </w:rPr>
        <w:t>y</w:t>
      </w:r>
      <w:r>
        <w:rPr>
          <w:b w:val="0"/>
          <w:lang w:val="es-AR"/>
        </w:rPr>
        <w:t xml:space="preserve"> </w:t>
      </w:r>
      <w:r w:rsidRPr="005F15BB">
        <w:rPr>
          <w:b w:val="0"/>
          <w:lang w:val="es-AR"/>
        </w:rPr>
        <w:t>potencia. Un camionero puede conducir diferentes camiones en fechas diferentes, y un</w:t>
      </w:r>
      <w:r>
        <w:rPr>
          <w:b w:val="0"/>
          <w:lang w:val="es-AR"/>
        </w:rPr>
        <w:t xml:space="preserve"> </w:t>
      </w:r>
      <w:r w:rsidRPr="005F15BB">
        <w:rPr>
          <w:b w:val="0"/>
          <w:lang w:val="es-AR"/>
        </w:rPr>
        <w:t>camión puede ser conducido por varios camioneros.</w:t>
      </w:r>
    </w:p>
    <w:p w:rsidR="005F15BB" w:rsidRDefault="005F15BB" w:rsidP="005F15BB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</w:p>
    <w:p w:rsidR="005F15BB" w:rsidRDefault="005F15BB" w:rsidP="005F15BB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</w:p>
    <w:p w:rsidR="005F15BB" w:rsidRDefault="005F15BB" w:rsidP="005F15BB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</w:p>
    <w:p w:rsidR="00835F0F" w:rsidRPr="00835F0F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>
        <w:rPr>
          <w:b w:val="0"/>
          <w:lang w:val="es-AR"/>
        </w:rPr>
        <w:t xml:space="preserve">3) </w:t>
      </w:r>
      <w:r w:rsidRPr="00835F0F">
        <w:rPr>
          <w:b w:val="0"/>
          <w:lang w:val="es-AR"/>
        </w:rPr>
        <w:t>A partir del siguiente enunciado diseñar el modelo entidad-relación.</w:t>
      </w:r>
    </w:p>
    <w:p w:rsidR="00835F0F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</w:p>
    <w:p w:rsidR="00835F0F" w:rsidRPr="00835F0F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835F0F">
        <w:rPr>
          <w:b w:val="0"/>
          <w:lang w:val="es-AR"/>
        </w:rPr>
        <w:t>Se desea diseñar la base de datos de un Instituto. En la base de datos se desea guardar</w:t>
      </w:r>
    </w:p>
    <w:p w:rsidR="005F15BB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835F0F">
        <w:rPr>
          <w:b w:val="0"/>
          <w:lang w:val="es-AR"/>
        </w:rPr>
        <w:lastRenderedPageBreak/>
        <w:t>los datos de los profesores del Instituto (DNI, nombre, dirección y teléfono). Los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profesores imparten módulos, y cada módulo tiene un código y un nombre. Cada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alumno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está matriculado en uno o varios módulos. De cada alumno se desea guardar el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nº de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expediente, nombre, apellidos y fecha de nacimiento. Los profesores pueden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impartir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varios módulos, pero un módulo sólo puede ser impartido por un profesor.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Cada curso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tiene un grupo de alumnos, uno de los cuales es el delegado del grupo.</w:t>
      </w:r>
    </w:p>
    <w:p w:rsidR="00835F0F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</w:p>
    <w:p w:rsidR="00835F0F" w:rsidRPr="00835F0F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>
        <w:rPr>
          <w:b w:val="0"/>
          <w:lang w:val="es-AR"/>
        </w:rPr>
        <w:t xml:space="preserve">4) </w:t>
      </w:r>
      <w:r w:rsidRPr="00835F0F">
        <w:rPr>
          <w:b w:val="0"/>
          <w:lang w:val="es-AR"/>
        </w:rPr>
        <w:t>A partir del siguiente supuesto diseñar el modelo entidad-relación:</w:t>
      </w:r>
    </w:p>
    <w:p w:rsidR="00835F0F" w:rsidRPr="00835F0F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835F0F">
        <w:rPr>
          <w:b w:val="0"/>
          <w:lang w:val="es-AR"/>
        </w:rPr>
        <w:t>Se desea diseñar una base de datos para almacenar y gestionar la información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empleada por una empresa dedicada a la venta de automóviles, teniendo en cuenta los</w:t>
      </w:r>
    </w:p>
    <w:p w:rsidR="00835F0F" w:rsidRPr="00835F0F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835F0F">
        <w:rPr>
          <w:b w:val="0"/>
          <w:lang w:val="es-AR"/>
        </w:rPr>
        <w:t>siguientes aspectos:</w:t>
      </w:r>
    </w:p>
    <w:p w:rsidR="00835F0F" w:rsidRPr="00835F0F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835F0F">
        <w:rPr>
          <w:b w:val="0"/>
          <w:lang w:val="es-AR"/>
        </w:rPr>
        <w:t>La empresa dispone de una serie de coches para su venta. Se necesita conocer la</w:t>
      </w:r>
    </w:p>
    <w:p w:rsidR="00835F0F" w:rsidRPr="00835F0F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835F0F">
        <w:rPr>
          <w:b w:val="0"/>
          <w:lang w:val="es-AR"/>
        </w:rPr>
        <w:t>matrícula, marca y modelo, el color y el precio de venta de cada coche.</w:t>
      </w:r>
    </w:p>
    <w:p w:rsidR="00835F0F" w:rsidRPr="00835F0F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835F0F">
        <w:rPr>
          <w:b w:val="0"/>
          <w:lang w:val="es-AR"/>
        </w:rPr>
        <w:t>Los datos que interesa conocer de cada cliente son el NIF, nombre, dirección, ciudad y</w:t>
      </w:r>
    </w:p>
    <w:p w:rsidR="00835F0F" w:rsidRPr="00835F0F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835F0F">
        <w:rPr>
          <w:b w:val="0"/>
          <w:lang w:val="es-AR"/>
        </w:rPr>
        <w:t>número de teléfono: además, los clientes se diferencian por un código interno de la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empresa que se incrementa automáticamente cuando un cliente se da de alta en ella. Un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cliente puede comprar tantos coches como desee a la empresa. Un coche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determinado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solo puede ser comprado por un único cliente.</w:t>
      </w:r>
    </w:p>
    <w:p w:rsidR="00835F0F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835F0F">
        <w:rPr>
          <w:b w:val="0"/>
          <w:lang w:val="es-AR"/>
        </w:rPr>
        <w:t>El concesionario también se encarga de llevar a cabo las revisiones que se realizan a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cada coche. Cada revisión tiene asociado un código que se incrementa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automáticamente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por cada revisión que se haga. De cada revisión se desea saber si se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ha hecho cambio de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filtro, si se ha hecho cambio de aceite, si se ha hecho cambio de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frenos u otros. Los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coches pueden pasar varias revisiones en el concesionario.</w:t>
      </w:r>
    </w:p>
    <w:p w:rsidR="00835F0F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</w:p>
    <w:p w:rsidR="00835F0F" w:rsidRPr="00835F0F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>
        <w:rPr>
          <w:b w:val="0"/>
          <w:lang w:val="es-AR"/>
        </w:rPr>
        <w:t xml:space="preserve">5) </w:t>
      </w:r>
      <w:r w:rsidRPr="00835F0F">
        <w:rPr>
          <w:b w:val="0"/>
          <w:lang w:val="es-AR"/>
        </w:rPr>
        <w:t>Se desea informatizar la gestión de una tienda informática. La tienda dispone de una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serie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de productos que se pueden vender a los clientes.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De cada producto informático se desea guardar el código, descripción, precio y número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de existencias. De cada cliente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se desea guardar el código, nombre, apellidos, dirección y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número de teléfono.</w:t>
      </w:r>
    </w:p>
    <w:p w:rsidR="00835F0F" w:rsidRPr="00835F0F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835F0F">
        <w:rPr>
          <w:b w:val="0"/>
          <w:lang w:val="es-AR"/>
        </w:rPr>
        <w:t>Un cliente puede comprar varios productos en la tienda y un mismo producto puede ser</w:t>
      </w:r>
    </w:p>
    <w:p w:rsidR="00835F0F" w:rsidRPr="00835F0F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835F0F">
        <w:rPr>
          <w:b w:val="0"/>
          <w:lang w:val="es-AR"/>
        </w:rPr>
        <w:t>comprado por varios clientes. Cada vez que se compre un artículo quedará registrada la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compra en la base de datos junto con la fecha en la que se ha comprado el artículo.</w:t>
      </w:r>
    </w:p>
    <w:p w:rsidR="00835F0F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r w:rsidRPr="00835F0F">
        <w:rPr>
          <w:b w:val="0"/>
          <w:lang w:val="es-AR"/>
        </w:rPr>
        <w:t>La tienda tiene contactos con varios proveedores que son los que suministran los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productos. Un mismo producto puede ser suministrado por varios proveedores. De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cada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proveedor se desea guardar el código, nombre, apellidos, dirección, provincia y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número</w:t>
      </w:r>
      <w:r>
        <w:rPr>
          <w:b w:val="0"/>
          <w:lang w:val="es-AR"/>
        </w:rPr>
        <w:t xml:space="preserve"> </w:t>
      </w:r>
      <w:r w:rsidRPr="00835F0F">
        <w:rPr>
          <w:b w:val="0"/>
          <w:lang w:val="es-AR"/>
        </w:rPr>
        <w:t>de teléfono.</w:t>
      </w:r>
    </w:p>
    <w:p w:rsidR="00835F0F" w:rsidRPr="005F15BB" w:rsidRDefault="00835F0F" w:rsidP="00835F0F">
      <w:pPr>
        <w:autoSpaceDE w:val="0"/>
        <w:autoSpaceDN w:val="0"/>
        <w:adjustRightInd w:val="0"/>
        <w:spacing w:line="240" w:lineRule="auto"/>
        <w:rPr>
          <w:b w:val="0"/>
          <w:lang w:val="es-AR"/>
        </w:rPr>
      </w:pPr>
      <w:bookmarkStart w:id="1" w:name="_GoBack"/>
      <w:bookmarkEnd w:id="1"/>
    </w:p>
    <w:sectPr w:rsidR="00835F0F" w:rsidRPr="005F15BB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18D" w:rsidRDefault="002E018D">
      <w:r>
        <w:separator/>
      </w:r>
    </w:p>
    <w:p w:rsidR="002E018D" w:rsidRDefault="002E018D"/>
  </w:endnote>
  <w:endnote w:type="continuationSeparator" w:id="0">
    <w:p w:rsidR="002E018D" w:rsidRDefault="002E018D">
      <w:r>
        <w:continuationSeparator/>
      </w:r>
    </w:p>
    <w:p w:rsidR="002E018D" w:rsidRDefault="002E01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>
      <w:rPr>
        <w:rStyle w:val="Carcterdecontenido"/>
        <w:noProof w:val="0"/>
        <w:color w:val="FFFFFF" w:themeColor="background1"/>
      </w:rPr>
    </w:sdtEndPr>
    <w:sdtContent>
      <w:p w:rsidR="00BB41D7" w:rsidRPr="00F341F8" w:rsidRDefault="00BB41D7" w:rsidP="002270D5">
        <w:pPr>
          <w:pStyle w:val="Piedepgina"/>
          <w:rPr>
            <w:rStyle w:val="Carcterdecontenido"/>
            <w:color w:val="FFFFFF" w:themeColor="background1"/>
            <w:sz w:val="20"/>
            <w:szCs w:val="20"/>
          </w:rPr>
        </w:pPr>
        <w:r w:rsidRPr="00AD33B4">
          <w:rPr>
            <w:rStyle w:val="Carcterdecontenido"/>
            <w:b w:val="0"/>
            <w:noProof/>
            <w:color w:val="FFFFFF" w:themeColor="background1"/>
            <w:lang w:val="es-AR" w:eastAsia="es-AR"/>
          </w:rPr>
          <w:drawing>
            <wp:anchor distT="0" distB="0" distL="114300" distR="114300" simplePos="0" relativeHeight="251661312" behindDoc="1" locked="0" layoutInCell="1" allowOverlap="1" wp14:anchorId="58E2493E" wp14:editId="7C20A7EF">
              <wp:simplePos x="0" y="0"/>
              <wp:positionH relativeFrom="margin">
                <wp:posOffset>-799076</wp:posOffset>
              </wp:positionH>
              <wp:positionV relativeFrom="paragraph">
                <wp:posOffset>-30650</wp:posOffset>
              </wp:positionV>
              <wp:extent cx="8011235" cy="1374869"/>
              <wp:effectExtent l="0" t="0" r="8890" b="0"/>
              <wp:wrapNone/>
              <wp:docPr id="14" name="Imagen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11235" cy="13748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sdt>
          <w:sdtPr>
            <w:rPr>
              <w:noProof/>
            </w:rPr>
            <w:id w:val="314222589"/>
            <w:docPartObj>
              <w:docPartGallery w:val="Page Numbers (Bottom of Page)"/>
              <w:docPartUnique/>
            </w:docPartObj>
          </w:sdtPr>
          <w:sdtEndPr>
            <w:rPr>
              <w:rStyle w:val="Carcterdecontenido"/>
              <w:noProof w:val="0"/>
              <w:color w:val="FFFFFF" w:themeColor="background1"/>
              <w:sz w:val="20"/>
              <w:szCs w:val="20"/>
            </w:rPr>
          </w:sdtEndPr>
          <w:sdtContent>
            <w:r w:rsidR="00F341F8" w:rsidRPr="000B75C6">
              <w:rPr>
                <w:rStyle w:val="Carcterdecontenido"/>
                <w:b w:val="0"/>
                <w:noProof/>
                <w:color w:val="FFFFFF" w:themeColor="background1"/>
                <w:sz w:val="20"/>
                <w:szCs w:val="20"/>
                <w:lang w:val="es-AR" w:eastAsia="es-AR"/>
              </w:rPr>
              <w:drawing>
                <wp:anchor distT="0" distB="0" distL="114300" distR="114300" simplePos="0" relativeHeight="251663360" behindDoc="1" locked="0" layoutInCell="1" allowOverlap="1" wp14:anchorId="0BD788EB" wp14:editId="66AC540B">
                  <wp:simplePos x="0" y="0"/>
                  <wp:positionH relativeFrom="margin">
                    <wp:posOffset>-805180</wp:posOffset>
                  </wp:positionH>
                  <wp:positionV relativeFrom="paragraph">
                    <wp:posOffset>-30480</wp:posOffset>
                  </wp:positionV>
                  <wp:extent cx="8011235" cy="1374869"/>
                  <wp:effectExtent l="0" t="0" r="8890" b="0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1235" cy="137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41F8">
              <w:rPr>
                <w:rStyle w:val="Carcterdecontenido"/>
                <w:b w:val="0"/>
                <w:color w:val="FFFFFF" w:themeColor="background1"/>
                <w:sz w:val="20"/>
                <w:szCs w:val="20"/>
              </w:rPr>
              <w:t xml:space="preserve">Administración de Bases de Datos </w:t>
            </w:r>
            <w:r w:rsidR="00F341F8">
              <w:rPr>
                <w:rStyle w:val="Carcterdecontenido"/>
                <w:b w:val="0"/>
                <w:color w:val="FFFFFF" w:themeColor="background1"/>
                <w:sz w:val="20"/>
                <w:szCs w:val="20"/>
              </w:rPr>
              <w:tab/>
            </w:r>
            <w:r w:rsidR="00F341F8">
              <w:rPr>
                <w:noProof/>
              </w:rPr>
              <w:t xml:space="preserve"> </w:t>
            </w:r>
            <w:r w:rsidR="00F341F8">
              <w:rPr>
                <w:noProof/>
              </w:rPr>
              <w:tab/>
            </w:r>
            <w:r w:rsidR="00F341F8">
              <w:rPr>
                <w:noProof/>
              </w:rPr>
              <w:tab/>
              <w:t xml:space="preserve">    </w:t>
            </w:r>
            <w:r w:rsidR="00F341F8" w:rsidRPr="00AD33B4">
              <w:rPr>
                <w:rStyle w:val="Carcterdecontenido"/>
                <w:b w:val="0"/>
                <w:color w:val="FFFFFF" w:themeColor="background1"/>
              </w:rPr>
              <w:t>|</w:t>
            </w:r>
            <w:r w:rsidR="00F341F8" w:rsidRPr="000B75C6">
              <w:rPr>
                <w:rStyle w:val="Carcterdecontenido"/>
                <w:color w:val="FFFFFF" w:themeColor="background1"/>
                <w:sz w:val="20"/>
                <w:szCs w:val="20"/>
              </w:rPr>
              <w:t>Instituto de Formación Técnica Superior Nro</w:t>
            </w:r>
            <w:r w:rsidR="00F341F8">
              <w:rPr>
                <w:rStyle w:val="Carcterdecontenido"/>
                <w:color w:val="FFFFFF" w:themeColor="background1"/>
                <w:sz w:val="20"/>
                <w:szCs w:val="20"/>
              </w:rPr>
              <w:t>.</w:t>
            </w:r>
            <w:r w:rsidR="00F341F8" w:rsidRPr="000B75C6">
              <w:rPr>
                <w:rStyle w:val="Carcterdecontenido"/>
                <w:color w:val="FFFFFF" w:themeColor="background1"/>
                <w:sz w:val="20"/>
                <w:szCs w:val="20"/>
              </w:rPr>
              <w:t xml:space="preserve"> 11</w:t>
            </w:r>
            <w:r w:rsidR="00F341F8" w:rsidRPr="000B75C6">
              <w:rPr>
                <w:rStyle w:val="Carcterdecontenido"/>
                <w:color w:val="FFFFFF" w:themeColor="background1"/>
                <w:sz w:val="20"/>
                <w:szCs w:val="20"/>
              </w:rPr>
              <w:tab/>
            </w:r>
            <w:r w:rsidR="00F341F8">
              <w:rPr>
                <w:rStyle w:val="Carcterdecontenido"/>
                <w:color w:val="FFFFFF" w:themeColor="background1"/>
              </w:rPr>
              <w:t xml:space="preserve">       </w:t>
            </w:r>
            <w:r w:rsidR="00F341F8" w:rsidRPr="000B75C6">
              <w:rPr>
                <w:rStyle w:val="Carcterdecontenido"/>
                <w:color w:val="FFFFFF" w:themeColor="background1"/>
                <w:sz w:val="20"/>
                <w:szCs w:val="20"/>
              </w:rPr>
              <w:fldChar w:fldCharType="begin"/>
            </w:r>
            <w:r w:rsidR="00F341F8" w:rsidRPr="000B75C6">
              <w:rPr>
                <w:rStyle w:val="Carcterdecontenido"/>
                <w:color w:val="FFFFFF" w:themeColor="background1"/>
                <w:sz w:val="20"/>
                <w:szCs w:val="20"/>
              </w:rPr>
              <w:instrText xml:space="preserve"> PAGE   \* MERGEFORMAT </w:instrText>
            </w:r>
            <w:r w:rsidR="00F341F8" w:rsidRPr="000B75C6">
              <w:rPr>
                <w:rStyle w:val="Carcterdecontenido"/>
                <w:color w:val="FFFFFF" w:themeColor="background1"/>
                <w:sz w:val="20"/>
                <w:szCs w:val="20"/>
              </w:rPr>
              <w:fldChar w:fldCharType="separate"/>
            </w:r>
            <w:r w:rsidR="00C413E5">
              <w:rPr>
                <w:rStyle w:val="Carcterdecontenido"/>
                <w:noProof/>
                <w:color w:val="FFFFFF" w:themeColor="background1"/>
                <w:sz w:val="20"/>
                <w:szCs w:val="20"/>
              </w:rPr>
              <w:t>1</w:t>
            </w:r>
            <w:r w:rsidR="00F341F8" w:rsidRPr="000B75C6">
              <w:rPr>
                <w:rStyle w:val="Carcterdecontenido"/>
                <w:color w:val="FFFFFF" w:themeColor="background1"/>
                <w:sz w:val="20"/>
                <w:szCs w:val="20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18D" w:rsidRDefault="002E018D">
      <w:r>
        <w:separator/>
      </w:r>
    </w:p>
    <w:p w:rsidR="002E018D" w:rsidRDefault="002E018D"/>
  </w:footnote>
  <w:footnote w:type="continuationSeparator" w:id="0">
    <w:p w:rsidR="002E018D" w:rsidRDefault="002E018D">
      <w:r>
        <w:continuationSeparator/>
      </w:r>
    </w:p>
    <w:p w:rsidR="002E018D" w:rsidRDefault="002E018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1D7" w:rsidRDefault="00BB41D7" w:rsidP="00D077E9">
    <w:pPr>
      <w:pStyle w:val="Encabezado"/>
      <w:rPr>
        <w:noProof/>
      </w:rPr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-908259</wp:posOffset>
          </wp:positionH>
          <wp:positionV relativeFrom="paragraph">
            <wp:posOffset>13648</wp:posOffset>
          </wp:positionV>
          <wp:extent cx="7938979" cy="682388"/>
          <wp:effectExtent l="0" t="0" r="5080" b="381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3029" cy="684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B41D7" w:rsidRDefault="00BB41D7" w:rsidP="0098657E">
    <w:pPr>
      <w:pStyle w:val="Contenido"/>
      <w:tabs>
        <w:tab w:val="center" w:pos="5017"/>
        <w:tab w:val="left" w:pos="8576"/>
      </w:tabs>
      <w:rPr>
        <w:noProof/>
        <w:color w:val="FFFFFF" w:themeColor="background1"/>
      </w:rPr>
    </w:pPr>
    <w:r>
      <w:rPr>
        <w:noProof/>
        <w:color w:val="FFFFFF" w:themeColor="background1"/>
      </w:rPr>
      <w:t>Administración de</w:t>
    </w:r>
    <w:r w:rsidRPr="009A72E0">
      <w:rPr>
        <w:noProof/>
        <w:color w:val="FFFFFF" w:themeColor="background1"/>
      </w:rPr>
      <w:t xml:space="preserve"> Bases de Datos</w:t>
    </w:r>
    <w:r>
      <w:rPr>
        <w:noProof/>
        <w:color w:val="FFFFFF" w:themeColor="background1"/>
      </w:rPr>
      <w:tab/>
    </w:r>
  </w:p>
  <w:p w:rsidR="00BB41D7" w:rsidRDefault="00BB41D7" w:rsidP="0098657E">
    <w:pPr>
      <w:pStyle w:val="Contenido"/>
      <w:tabs>
        <w:tab w:val="center" w:pos="5017"/>
        <w:tab w:val="left" w:pos="8576"/>
      </w:tabs>
      <w:rPr>
        <w:noProof/>
        <w:color w:val="FFFFFF" w:themeColor="background1"/>
      </w:rPr>
    </w:pPr>
  </w:p>
  <w:p w:rsidR="00BB41D7" w:rsidRPr="0098657E" w:rsidRDefault="00BB41D7" w:rsidP="0098657E">
    <w:pPr>
      <w:pStyle w:val="Contenido"/>
      <w:jc w:val="center"/>
      <w:rPr>
        <w:noProof/>
        <w:color w:val="FFFFFF" w:themeColor="background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A4"/>
    <w:rsid w:val="0002482E"/>
    <w:rsid w:val="00050324"/>
    <w:rsid w:val="00056E50"/>
    <w:rsid w:val="000747A0"/>
    <w:rsid w:val="000828D7"/>
    <w:rsid w:val="00086E75"/>
    <w:rsid w:val="000A0150"/>
    <w:rsid w:val="000B4CBF"/>
    <w:rsid w:val="000D3DF6"/>
    <w:rsid w:val="000E4BD9"/>
    <w:rsid w:val="000E63C9"/>
    <w:rsid w:val="000F2F51"/>
    <w:rsid w:val="001117D0"/>
    <w:rsid w:val="00130E9D"/>
    <w:rsid w:val="00150A6D"/>
    <w:rsid w:val="00185B35"/>
    <w:rsid w:val="00193AFD"/>
    <w:rsid w:val="001A346E"/>
    <w:rsid w:val="001D31DF"/>
    <w:rsid w:val="001F2BC8"/>
    <w:rsid w:val="001F57A1"/>
    <w:rsid w:val="001F5F6B"/>
    <w:rsid w:val="002270D5"/>
    <w:rsid w:val="00234865"/>
    <w:rsid w:val="00243EBC"/>
    <w:rsid w:val="00246A35"/>
    <w:rsid w:val="00270F8F"/>
    <w:rsid w:val="00284348"/>
    <w:rsid w:val="002C3BBB"/>
    <w:rsid w:val="002D5D01"/>
    <w:rsid w:val="002E018D"/>
    <w:rsid w:val="002F51F5"/>
    <w:rsid w:val="00312137"/>
    <w:rsid w:val="0031409B"/>
    <w:rsid w:val="00330359"/>
    <w:rsid w:val="0033127F"/>
    <w:rsid w:val="00334362"/>
    <w:rsid w:val="0033762F"/>
    <w:rsid w:val="00360494"/>
    <w:rsid w:val="00366C7E"/>
    <w:rsid w:val="00384EA3"/>
    <w:rsid w:val="003954FF"/>
    <w:rsid w:val="003A1123"/>
    <w:rsid w:val="003A39A1"/>
    <w:rsid w:val="003C2191"/>
    <w:rsid w:val="003D3863"/>
    <w:rsid w:val="004110DE"/>
    <w:rsid w:val="00414626"/>
    <w:rsid w:val="004377A5"/>
    <w:rsid w:val="0044085A"/>
    <w:rsid w:val="00472242"/>
    <w:rsid w:val="00487513"/>
    <w:rsid w:val="004B21A5"/>
    <w:rsid w:val="004C4EA4"/>
    <w:rsid w:val="004E5FEE"/>
    <w:rsid w:val="005037F0"/>
    <w:rsid w:val="005137AF"/>
    <w:rsid w:val="005166B5"/>
    <w:rsid w:val="00516A86"/>
    <w:rsid w:val="005275F6"/>
    <w:rsid w:val="0053414B"/>
    <w:rsid w:val="00572102"/>
    <w:rsid w:val="00596F12"/>
    <w:rsid w:val="005F15BB"/>
    <w:rsid w:val="005F1BB0"/>
    <w:rsid w:val="005F7865"/>
    <w:rsid w:val="00617C99"/>
    <w:rsid w:val="006315CE"/>
    <w:rsid w:val="00646B1F"/>
    <w:rsid w:val="00655D56"/>
    <w:rsid w:val="00656C4D"/>
    <w:rsid w:val="006824D4"/>
    <w:rsid w:val="00691031"/>
    <w:rsid w:val="00695EAB"/>
    <w:rsid w:val="006C7F29"/>
    <w:rsid w:val="006E5716"/>
    <w:rsid w:val="007302B3"/>
    <w:rsid w:val="00730733"/>
    <w:rsid w:val="007309A6"/>
    <w:rsid w:val="00730E3A"/>
    <w:rsid w:val="00736AAF"/>
    <w:rsid w:val="00765B2A"/>
    <w:rsid w:val="007753FE"/>
    <w:rsid w:val="00783A34"/>
    <w:rsid w:val="007B3E04"/>
    <w:rsid w:val="007C6B52"/>
    <w:rsid w:val="007D16C5"/>
    <w:rsid w:val="00807105"/>
    <w:rsid w:val="008107C9"/>
    <w:rsid w:val="00826075"/>
    <w:rsid w:val="00835F0F"/>
    <w:rsid w:val="0083685C"/>
    <w:rsid w:val="008368C2"/>
    <w:rsid w:val="00862FE4"/>
    <w:rsid w:val="0086389A"/>
    <w:rsid w:val="0087605E"/>
    <w:rsid w:val="008941AE"/>
    <w:rsid w:val="008B1FEE"/>
    <w:rsid w:val="008E2B3C"/>
    <w:rsid w:val="008F61B8"/>
    <w:rsid w:val="00901025"/>
    <w:rsid w:val="00903C32"/>
    <w:rsid w:val="0090570F"/>
    <w:rsid w:val="00916B16"/>
    <w:rsid w:val="009173B9"/>
    <w:rsid w:val="0093335D"/>
    <w:rsid w:val="0093613E"/>
    <w:rsid w:val="00943026"/>
    <w:rsid w:val="00946B67"/>
    <w:rsid w:val="00965BC7"/>
    <w:rsid w:val="00966B81"/>
    <w:rsid w:val="00977F79"/>
    <w:rsid w:val="00983449"/>
    <w:rsid w:val="0098657E"/>
    <w:rsid w:val="009A72E0"/>
    <w:rsid w:val="009C7720"/>
    <w:rsid w:val="009D02A4"/>
    <w:rsid w:val="00A1754F"/>
    <w:rsid w:val="00A23AFA"/>
    <w:rsid w:val="00A31B3E"/>
    <w:rsid w:val="00A42AC0"/>
    <w:rsid w:val="00A50062"/>
    <w:rsid w:val="00A532F3"/>
    <w:rsid w:val="00A65781"/>
    <w:rsid w:val="00A707A3"/>
    <w:rsid w:val="00A8489E"/>
    <w:rsid w:val="00A94AA2"/>
    <w:rsid w:val="00AB02A7"/>
    <w:rsid w:val="00AC29F3"/>
    <w:rsid w:val="00AD33B4"/>
    <w:rsid w:val="00AD3B36"/>
    <w:rsid w:val="00B115D0"/>
    <w:rsid w:val="00B231E5"/>
    <w:rsid w:val="00B24B74"/>
    <w:rsid w:val="00B35139"/>
    <w:rsid w:val="00B60F03"/>
    <w:rsid w:val="00B828AB"/>
    <w:rsid w:val="00B85658"/>
    <w:rsid w:val="00B94760"/>
    <w:rsid w:val="00BB41D7"/>
    <w:rsid w:val="00BB7725"/>
    <w:rsid w:val="00BC43E6"/>
    <w:rsid w:val="00BF22B1"/>
    <w:rsid w:val="00C02B87"/>
    <w:rsid w:val="00C07C42"/>
    <w:rsid w:val="00C108FB"/>
    <w:rsid w:val="00C4086D"/>
    <w:rsid w:val="00C413E5"/>
    <w:rsid w:val="00CA1896"/>
    <w:rsid w:val="00CB5B28"/>
    <w:rsid w:val="00CF5371"/>
    <w:rsid w:val="00D006D0"/>
    <w:rsid w:val="00D0323A"/>
    <w:rsid w:val="00D04FB0"/>
    <w:rsid w:val="00D0559F"/>
    <w:rsid w:val="00D064B5"/>
    <w:rsid w:val="00D077E9"/>
    <w:rsid w:val="00D27561"/>
    <w:rsid w:val="00D42CB7"/>
    <w:rsid w:val="00D5413D"/>
    <w:rsid w:val="00D570A9"/>
    <w:rsid w:val="00D70D02"/>
    <w:rsid w:val="00D770C7"/>
    <w:rsid w:val="00D84BB2"/>
    <w:rsid w:val="00D86945"/>
    <w:rsid w:val="00D90290"/>
    <w:rsid w:val="00D90842"/>
    <w:rsid w:val="00DA5237"/>
    <w:rsid w:val="00DB4A4B"/>
    <w:rsid w:val="00DC706A"/>
    <w:rsid w:val="00DC7370"/>
    <w:rsid w:val="00DD152F"/>
    <w:rsid w:val="00DE213F"/>
    <w:rsid w:val="00DF027C"/>
    <w:rsid w:val="00E00A32"/>
    <w:rsid w:val="00E16180"/>
    <w:rsid w:val="00E22ACD"/>
    <w:rsid w:val="00E2676E"/>
    <w:rsid w:val="00E620B0"/>
    <w:rsid w:val="00E81B40"/>
    <w:rsid w:val="00EC52F1"/>
    <w:rsid w:val="00EE2078"/>
    <w:rsid w:val="00EF555B"/>
    <w:rsid w:val="00F027BB"/>
    <w:rsid w:val="00F0394C"/>
    <w:rsid w:val="00F11DCF"/>
    <w:rsid w:val="00F162EA"/>
    <w:rsid w:val="00F17676"/>
    <w:rsid w:val="00F25976"/>
    <w:rsid w:val="00F341F8"/>
    <w:rsid w:val="00F40D9C"/>
    <w:rsid w:val="00F52D27"/>
    <w:rsid w:val="00F638F7"/>
    <w:rsid w:val="00F66959"/>
    <w:rsid w:val="00F77A94"/>
    <w:rsid w:val="00F83527"/>
    <w:rsid w:val="00FD583F"/>
    <w:rsid w:val="00FD7488"/>
    <w:rsid w:val="00FF16B4"/>
    <w:rsid w:val="00FF2DA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095E83-4A16-4BAD-A4B2-12BCEFDB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E4B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0E4B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rsid w:val="000E4BD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rsid w:val="000E4B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59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Ttulo3Car">
    <w:name w:val="Título 3 Car"/>
    <w:basedOn w:val="Fuentedeprrafopredeter"/>
    <w:link w:val="Ttulo3"/>
    <w:uiPriority w:val="5"/>
    <w:semiHidden/>
    <w:rsid w:val="000E4BD9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customStyle="1" w:styleId="Ttulo4Car">
    <w:name w:val="Título 4 Car"/>
    <w:basedOn w:val="Fuentedeprrafopredeter"/>
    <w:link w:val="Ttulo4"/>
    <w:rsid w:val="000E4BD9"/>
    <w:rPr>
      <w:rFonts w:ascii="Arial" w:eastAsia="Arial" w:hAnsi="Arial" w:cs="Arial"/>
      <w:b/>
      <w:lang w:val="es-AR" w:eastAsia="es-AR"/>
    </w:rPr>
  </w:style>
  <w:style w:type="character" w:customStyle="1" w:styleId="Ttulo5Car">
    <w:name w:val="Título 5 Car"/>
    <w:basedOn w:val="Fuentedeprrafopredeter"/>
    <w:link w:val="Ttulo5"/>
    <w:rsid w:val="000E4BD9"/>
    <w:rPr>
      <w:rFonts w:ascii="Arial" w:eastAsia="Arial" w:hAnsi="Arial" w:cs="Arial"/>
      <w:b/>
      <w:sz w:val="22"/>
      <w:szCs w:val="22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0E4BD9"/>
    <w:rPr>
      <w:rFonts w:ascii="Arial" w:eastAsia="Arial" w:hAnsi="Arial" w:cs="Arial"/>
      <w:b/>
      <w:sz w:val="20"/>
      <w:szCs w:val="20"/>
      <w:lang w:val="es-AR" w:eastAsia="es-AR"/>
    </w:rPr>
  </w:style>
  <w:style w:type="paragraph" w:customStyle="1" w:styleId="Normal1">
    <w:name w:val="Normal1"/>
    <w:rsid w:val="000E4BD9"/>
    <w:pPr>
      <w:widowControl w:val="0"/>
      <w:spacing w:after="0" w:line="360" w:lineRule="auto"/>
      <w:jc w:val="both"/>
    </w:pPr>
    <w:rPr>
      <w:rFonts w:ascii="Arial" w:eastAsia="Arial" w:hAnsi="Arial" w:cs="Arial"/>
      <w:sz w:val="18"/>
      <w:szCs w:val="18"/>
      <w:lang w:val="es-AR" w:eastAsia="es-AR"/>
    </w:rPr>
  </w:style>
  <w:style w:type="table" w:customStyle="1" w:styleId="TableNormal">
    <w:name w:val="Table Normal"/>
    <w:rsid w:val="000E4BD9"/>
    <w:pPr>
      <w:widowControl w:val="0"/>
      <w:spacing w:after="0" w:line="360" w:lineRule="auto"/>
      <w:jc w:val="both"/>
    </w:pPr>
    <w:rPr>
      <w:rFonts w:ascii="Arial" w:eastAsia="Arial" w:hAnsi="Arial" w:cs="Arial"/>
      <w:sz w:val="18"/>
      <w:szCs w:val="18"/>
      <w:lang w:val="es-AR"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4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0E4BD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E4BD9"/>
    <w:rPr>
      <w:color w:val="3592CF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983449"/>
    <w:pPr>
      <w:ind w:left="720"/>
      <w:contextualSpacing/>
    </w:pPr>
  </w:style>
  <w:style w:type="character" w:customStyle="1" w:styleId="language">
    <w:name w:val="language"/>
    <w:basedOn w:val="Fuentedeprrafopredeter"/>
    <w:rsid w:val="0033436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4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4362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33436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334362"/>
  </w:style>
  <w:style w:type="character" w:customStyle="1" w:styleId="hljs-builtin">
    <w:name w:val="hljs-built_in"/>
    <w:basedOn w:val="Fuentedeprrafopredeter"/>
    <w:rsid w:val="00334362"/>
  </w:style>
  <w:style w:type="character" w:customStyle="1" w:styleId="hljs-literal">
    <w:name w:val="hljs-literal"/>
    <w:basedOn w:val="Fuentedeprrafopredeter"/>
    <w:rsid w:val="00334362"/>
  </w:style>
  <w:style w:type="character" w:customStyle="1" w:styleId="hljs-number">
    <w:name w:val="hljs-number"/>
    <w:basedOn w:val="Fuentedeprrafopredeter"/>
    <w:rsid w:val="00334362"/>
  </w:style>
  <w:style w:type="character" w:customStyle="1" w:styleId="hljs-string">
    <w:name w:val="hljs-string"/>
    <w:basedOn w:val="Fuentedeprrafopredeter"/>
    <w:rsid w:val="00334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%20M.%20Bottini\AppData\Roaming\Microsoft\Plantilla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4459D406114C2F997B04D84E9BE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20D9-9756-4E4B-B986-400DBA0C9603}"/>
      </w:docPartPr>
      <w:docPartBody>
        <w:p w:rsidR="009B0F2F" w:rsidRDefault="00635EE7">
          <w:pPr>
            <w:pStyle w:val="F94459D406114C2F997B04D84E9BE129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julio 14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A78335BB703A4D409BECA366CCACE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F1277-232C-4530-A730-50143400AD5A}"/>
      </w:docPartPr>
      <w:docPartBody>
        <w:p w:rsidR="00AE4050" w:rsidRDefault="00AE4050" w:rsidP="00AE4050">
          <w:pPr>
            <w:pStyle w:val="A78335BB703A4D409BECA366CCACEBEB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4442928BF8F64DF6AB7D0401109D2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93E8F-553A-4108-BD1E-6974DF8050A0}"/>
      </w:docPartPr>
      <w:docPartBody>
        <w:p w:rsidR="00AE4050" w:rsidRDefault="00AE4050" w:rsidP="00AE4050">
          <w:pPr>
            <w:pStyle w:val="4442928BF8F64DF6AB7D0401109D254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E7"/>
    <w:rsid w:val="00252A2A"/>
    <w:rsid w:val="003D6EF5"/>
    <w:rsid w:val="004D2C79"/>
    <w:rsid w:val="00635EE7"/>
    <w:rsid w:val="009B0F2F"/>
    <w:rsid w:val="00AC13CB"/>
    <w:rsid w:val="00AE4050"/>
    <w:rsid w:val="00D37C55"/>
    <w:rsid w:val="00E249A4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F94459D406114C2F997B04D84E9BE129">
    <w:name w:val="F94459D406114C2F997B04D84E9BE129"/>
  </w:style>
  <w:style w:type="paragraph" w:customStyle="1" w:styleId="05F641D0803241FD96EE8B094E8CB57C">
    <w:name w:val="05F641D0803241FD96EE8B094E8CB57C"/>
  </w:style>
  <w:style w:type="paragraph" w:customStyle="1" w:styleId="E72C9CBAFF734B888F700D02E0D0DDFF">
    <w:name w:val="E72C9CBAFF734B888F700D02E0D0DDFF"/>
  </w:style>
  <w:style w:type="paragraph" w:customStyle="1" w:styleId="84FA4CA90D844DBAB994525913C0324B">
    <w:name w:val="84FA4CA90D844DBAB994525913C0324B"/>
  </w:style>
  <w:style w:type="paragraph" w:customStyle="1" w:styleId="93F61EF446074F8C9403856AF8DA02C8">
    <w:name w:val="93F61EF446074F8C9403856AF8DA02C8"/>
  </w:style>
  <w:style w:type="paragraph" w:customStyle="1" w:styleId="6E40530B41E54A23BC6DF48EC37D6200">
    <w:name w:val="6E40530B41E54A23BC6DF48EC37D6200"/>
  </w:style>
  <w:style w:type="paragraph" w:customStyle="1" w:styleId="73CFF968A75D40B09DF03A2E007C056A">
    <w:name w:val="73CFF968A75D40B09DF03A2E007C056A"/>
  </w:style>
  <w:style w:type="paragraph" w:customStyle="1" w:styleId="5E275268E0A74D39A5D375B7EED06E0B">
    <w:name w:val="5E275268E0A74D39A5D375B7EED06E0B"/>
  </w:style>
  <w:style w:type="paragraph" w:customStyle="1" w:styleId="A78335BB703A4D409BECA366CCACEBEB">
    <w:name w:val="A78335BB703A4D409BECA366CCACEBEB"/>
    <w:rsid w:val="00AE4050"/>
    <w:rPr>
      <w:lang w:val="es-AR" w:eastAsia="es-AR"/>
    </w:rPr>
  </w:style>
  <w:style w:type="paragraph" w:customStyle="1" w:styleId="4442928BF8F64DF6AB7D0401109D254F">
    <w:name w:val="4442928BF8F64DF6AB7D0401109D254F"/>
    <w:rsid w:val="00AE4050"/>
    <w:rPr>
      <w:lang w:val="es-AR"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Norberto Orlando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0</TotalTime>
  <Pages>3</Pages>
  <Words>709</Words>
  <Characters>3904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Claudio M. Bottini</dc:creator>
  <cp:keywords/>
  <cp:lastModifiedBy>fabri.batman1@gmail.com</cp:lastModifiedBy>
  <cp:revision>2</cp:revision>
  <cp:lastPrinted>2020-07-14T17:24:00Z</cp:lastPrinted>
  <dcterms:created xsi:type="dcterms:W3CDTF">2021-09-05T22:24:00Z</dcterms:created>
  <dcterms:modified xsi:type="dcterms:W3CDTF">2021-09-05T22:24:00Z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